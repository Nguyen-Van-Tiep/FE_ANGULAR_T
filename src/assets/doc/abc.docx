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429DA" w14:textId="77777777" w:rsidR="00F6337F" w:rsidRPr="005F000C" w:rsidRDefault="00F6337F" w:rsidP="008F1AEB">
      <w:pPr>
        <w:pStyle w:val="DocumentTitle"/>
        <w:rPr>
          <w:rFonts w:ascii="Times New Roman" w:hAnsi="Times New Roman" w:cs="Times New Roman"/>
          <w:b/>
          <w:bCs w:val="0"/>
          <w:sz w:val="28"/>
          <w:szCs w:val="28"/>
        </w:rPr>
      </w:pPr>
      <w:r w:rsidRPr="005F000C">
        <w:rPr>
          <w:rFonts w:ascii="Times New Roman" w:hAnsi="Times New Roman" w:cs="Times New Roman"/>
          <w:b/>
          <w:bCs w:val="0"/>
          <w:sz w:val="28"/>
          <w:szCs w:val="28"/>
        </w:rPr>
        <w:t>Curriculum vitae</w:t>
      </w:r>
    </w:p>
    <w:p w14:paraId="1D7A125F" w14:textId="14ED87F7" w:rsidR="005F000C" w:rsidRPr="001B41FE" w:rsidRDefault="005F000C" w:rsidP="005F000C">
      <w:pPr>
        <w:pStyle w:val="Name"/>
        <w:rPr>
          <w:rFonts w:ascii="Times New Roman" w:hAnsi="Times New Roman" w:cs="Times New Roman"/>
          <w:szCs w:val="48"/>
          <w:lang w:val="vi-VN"/>
        </w:rPr>
      </w:pPr>
    </w:p>
    <w:tbl>
      <w:tblPr>
        <w:tblW w:w="5000" w:type="pct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949"/>
        <w:gridCol w:w="7500"/>
      </w:tblGrid>
      <w:tr w:rsidR="005F000C" w:rsidRPr="002216DF" w14:paraId="511995E3" w14:textId="77777777" w:rsidTr="002216DF">
        <w:trPr>
          <w:trHeight w:val="288"/>
        </w:trPr>
        <w:tc>
          <w:tcPr>
            <w:tcW w:w="5000" w:type="pct"/>
            <w:gridSpan w:val="2"/>
            <w:tcBorders>
              <w:bottom w:val="single" w:sz="6" w:space="0" w:color="C0C0C0"/>
            </w:tcBorders>
            <w:vAlign w:val="center"/>
          </w:tcPr>
          <w:p w14:paraId="5BBF3322" w14:textId="704DE8ED" w:rsidR="005F000C" w:rsidRPr="002216DF" w:rsidRDefault="005F000C" w:rsidP="002216DF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16DF">
              <w:rPr>
                <w:rFonts w:ascii="Times New Roman" w:hAnsi="Times New Roman" w:cs="Times New Roman"/>
                <w:bCs/>
                <w:sz w:val="24"/>
                <w:szCs w:val="24"/>
              </w:rPr>
              <w:t>THÔNG TIN CÁ NHÂN</w:t>
            </w:r>
          </w:p>
        </w:tc>
      </w:tr>
      <w:tr w:rsidR="005F000C" w:rsidRPr="002216DF" w14:paraId="27C06149" w14:textId="77777777" w:rsidTr="002216DF">
        <w:trPr>
          <w:trHeight w:val="288"/>
        </w:trPr>
        <w:tc>
          <w:tcPr>
            <w:tcW w:w="1411" w:type="pct"/>
            <w:tcBorders>
              <w:bottom w:val="single" w:sz="6" w:space="0" w:color="C0C0C0"/>
              <w:right w:val="single" w:sz="6" w:space="0" w:color="C0C0C0"/>
            </w:tcBorders>
            <w:vAlign w:val="bottom"/>
          </w:tcPr>
          <w:p w14:paraId="27E3BE31" w14:textId="7EAEACEF" w:rsidR="005F000C" w:rsidRPr="002216DF" w:rsidRDefault="005F000C" w:rsidP="005F000C">
            <w:pPr>
              <w:pStyle w:val="TableText"/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vi-VN"/>
              </w:rPr>
            </w:pPr>
            <w:r w:rsidRPr="002216DF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Họ tên</w:t>
            </w:r>
            <w:r w:rsidRPr="002216DF"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vi-VN"/>
              </w:rPr>
              <w:t>:</w:t>
            </w:r>
          </w:p>
        </w:tc>
        <w:tc>
          <w:tcPr>
            <w:tcW w:w="3589" w:type="pct"/>
            <w:tcBorders>
              <w:left w:val="single" w:sz="6" w:space="0" w:color="C0C0C0"/>
              <w:bottom w:val="single" w:sz="6" w:space="0" w:color="C0C0C0"/>
            </w:tcBorders>
            <w:vAlign w:val="bottom"/>
          </w:tcPr>
          <w:p w14:paraId="6704370A" w14:textId="13123497" w:rsidR="005F000C" w:rsidRPr="002216DF" w:rsidRDefault="007F1BFC" w:rsidP="005F000C">
            <w:pPr>
              <w:pStyle w:val="TableText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Bùi Cao Lâm</w:t>
            </w:r>
          </w:p>
        </w:tc>
      </w:tr>
      <w:tr w:rsidR="005F000C" w:rsidRPr="002216DF" w14:paraId="0765D096" w14:textId="77777777" w:rsidTr="002216DF">
        <w:trPr>
          <w:trHeight w:val="288"/>
        </w:trPr>
        <w:tc>
          <w:tcPr>
            <w:tcW w:w="1411" w:type="pct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</w:tcPr>
          <w:p w14:paraId="1683F02F" w14:textId="77777777" w:rsidR="005F000C" w:rsidRPr="002216DF" w:rsidRDefault="005F000C" w:rsidP="005F000C">
            <w:pPr>
              <w:pStyle w:val="TableText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2216DF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Chức danh:</w:t>
            </w:r>
          </w:p>
        </w:tc>
        <w:tc>
          <w:tcPr>
            <w:tcW w:w="358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bottom"/>
          </w:tcPr>
          <w:p w14:paraId="5EA1FCA3" w14:textId="757346DE" w:rsidR="005F000C" w:rsidRPr="007F1BFC" w:rsidRDefault="007F1BFC" w:rsidP="005F000C">
            <w:pPr>
              <w:pStyle w:val="TableText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Lập trình viên</w:t>
            </w:r>
          </w:p>
        </w:tc>
      </w:tr>
      <w:tr w:rsidR="005F000C" w:rsidRPr="002216DF" w14:paraId="00647BF4" w14:textId="77777777" w:rsidTr="002216DF">
        <w:trPr>
          <w:trHeight w:val="288"/>
        </w:trPr>
        <w:tc>
          <w:tcPr>
            <w:tcW w:w="1411" w:type="pct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</w:tcPr>
          <w:p w14:paraId="57F6F279" w14:textId="35A3B219" w:rsidR="005F000C" w:rsidRPr="002216DF" w:rsidRDefault="005F000C" w:rsidP="005F000C">
            <w:pPr>
              <w:pStyle w:val="TableText"/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vi-VN"/>
              </w:rPr>
            </w:pPr>
            <w:r w:rsidRPr="002216DF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Ngày sinh</w:t>
            </w:r>
            <w:r w:rsidRPr="002216DF"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vi-VN"/>
              </w:rPr>
              <w:t>:</w:t>
            </w:r>
          </w:p>
        </w:tc>
        <w:tc>
          <w:tcPr>
            <w:tcW w:w="358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bottom"/>
          </w:tcPr>
          <w:p w14:paraId="37C0F42F" w14:textId="0478F943" w:rsidR="005F000C" w:rsidRPr="002216DF" w:rsidRDefault="007F1BFC" w:rsidP="005F000C">
            <w:pPr>
              <w:pStyle w:val="TableText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26/02/2002</w:t>
            </w:r>
          </w:p>
        </w:tc>
      </w:tr>
      <w:tr w:rsidR="005F000C" w:rsidRPr="007F1BFC" w14:paraId="6F349811" w14:textId="77777777" w:rsidTr="002216DF">
        <w:trPr>
          <w:trHeight w:val="288"/>
        </w:trPr>
        <w:tc>
          <w:tcPr>
            <w:tcW w:w="1411" w:type="pct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</w:tcPr>
          <w:p w14:paraId="10D93F85" w14:textId="5B664ADB" w:rsidR="005F000C" w:rsidRPr="002216DF" w:rsidRDefault="005F000C" w:rsidP="005F000C">
            <w:pPr>
              <w:pStyle w:val="TableText"/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vi-VN"/>
              </w:rPr>
            </w:pPr>
            <w:r w:rsidRPr="002216DF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Nơi sinh</w:t>
            </w:r>
            <w:r w:rsidRPr="002216DF"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vi-VN"/>
              </w:rPr>
              <w:t>:</w:t>
            </w:r>
          </w:p>
        </w:tc>
        <w:tc>
          <w:tcPr>
            <w:tcW w:w="358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bottom"/>
          </w:tcPr>
          <w:p w14:paraId="7966937A" w14:textId="3400D46C" w:rsidR="005F000C" w:rsidRPr="007F1BFC" w:rsidRDefault="007F1BFC" w:rsidP="005F000C">
            <w:pPr>
              <w:pStyle w:val="TableText"/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vi-VN"/>
              </w:rPr>
            </w:pPr>
            <w:r w:rsidRPr="007F1BFC"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vi-VN"/>
              </w:rPr>
              <w:t xml:space="preserve">Yên thái, </w:t>
            </w:r>
            <w:r w:rsidRPr="00E036CF"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vi-VN"/>
              </w:rPr>
              <w:t>T</w:t>
            </w:r>
            <w:r w:rsidRPr="007F1BFC"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vi-VN"/>
              </w:rPr>
              <w:t xml:space="preserve">iền </w:t>
            </w:r>
            <w:r w:rsidRPr="00E036CF"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vi-VN"/>
              </w:rPr>
              <w:t>Y</w:t>
            </w:r>
            <w:r w:rsidRPr="007F1BFC"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vi-VN"/>
              </w:rPr>
              <w:t xml:space="preserve">ên, </w:t>
            </w:r>
            <w:r w:rsidRPr="00E036CF"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vi-VN"/>
              </w:rPr>
              <w:t>H</w:t>
            </w:r>
            <w:r w:rsidRPr="007F1BFC"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vi-VN"/>
              </w:rPr>
              <w:t xml:space="preserve">oài </w:t>
            </w:r>
            <w:r w:rsidRPr="00E036CF"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vi-VN"/>
              </w:rPr>
              <w:t>Đ</w:t>
            </w:r>
            <w:r w:rsidRPr="007F1BFC"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vi-VN"/>
              </w:rPr>
              <w:t xml:space="preserve">ức, </w:t>
            </w:r>
            <w:r w:rsidRPr="00E036CF"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vi-VN"/>
              </w:rPr>
              <w:t>H</w:t>
            </w:r>
            <w:r w:rsidRPr="007F1BFC"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vi-VN"/>
              </w:rPr>
              <w:t xml:space="preserve">à </w:t>
            </w:r>
            <w:r w:rsidRPr="00E036CF"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vi-VN"/>
              </w:rPr>
              <w:t>N</w:t>
            </w:r>
            <w:r w:rsidRPr="007F1BFC"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vi-VN"/>
              </w:rPr>
              <w:t>ội</w:t>
            </w:r>
          </w:p>
        </w:tc>
      </w:tr>
      <w:tr w:rsidR="005F000C" w:rsidRPr="002216DF" w14:paraId="3AEE3CE6" w14:textId="77777777" w:rsidTr="002216DF">
        <w:trPr>
          <w:trHeight w:val="288"/>
        </w:trPr>
        <w:tc>
          <w:tcPr>
            <w:tcW w:w="1411" w:type="pct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</w:tcPr>
          <w:p w14:paraId="4AB09320" w14:textId="7EA53303" w:rsidR="005F000C" w:rsidRPr="002216DF" w:rsidRDefault="005F000C" w:rsidP="005F000C">
            <w:pPr>
              <w:pStyle w:val="TableText"/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vi-VN"/>
              </w:rPr>
            </w:pPr>
            <w:r w:rsidRPr="002216DF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Giới tính</w:t>
            </w:r>
            <w:r w:rsidRPr="002216DF"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vi-VN"/>
              </w:rPr>
              <w:t>:</w:t>
            </w:r>
          </w:p>
        </w:tc>
        <w:tc>
          <w:tcPr>
            <w:tcW w:w="358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bottom"/>
          </w:tcPr>
          <w:p w14:paraId="7308FD67" w14:textId="3E94B2C4" w:rsidR="005F000C" w:rsidRPr="002216DF" w:rsidRDefault="007F1BFC" w:rsidP="005F000C">
            <w:pPr>
              <w:pStyle w:val="TableText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Nam</w:t>
            </w:r>
          </w:p>
        </w:tc>
      </w:tr>
      <w:tr w:rsidR="005F000C" w:rsidRPr="002216DF" w14:paraId="5CC7AB2E" w14:textId="77777777" w:rsidTr="002216DF">
        <w:trPr>
          <w:trHeight w:val="288"/>
        </w:trPr>
        <w:tc>
          <w:tcPr>
            <w:tcW w:w="1411" w:type="pct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</w:tcPr>
          <w:p w14:paraId="6A445909" w14:textId="56346EDB" w:rsidR="005F000C" w:rsidRPr="002216DF" w:rsidRDefault="005F000C" w:rsidP="005F000C">
            <w:pPr>
              <w:pStyle w:val="TableText"/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vi-VN"/>
              </w:rPr>
            </w:pPr>
            <w:r w:rsidRPr="002216DF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Tình trạng hôn nhân</w:t>
            </w:r>
            <w:r w:rsidRPr="002216DF"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vi-VN"/>
              </w:rPr>
              <w:t>:</w:t>
            </w:r>
          </w:p>
        </w:tc>
        <w:tc>
          <w:tcPr>
            <w:tcW w:w="358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bottom"/>
          </w:tcPr>
          <w:p w14:paraId="5B18AD92" w14:textId="1D4B541C" w:rsidR="005F000C" w:rsidRPr="002216DF" w:rsidRDefault="007F1BFC" w:rsidP="005F000C">
            <w:pPr>
              <w:pStyle w:val="TableText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Độc thân</w:t>
            </w:r>
          </w:p>
        </w:tc>
      </w:tr>
      <w:tr w:rsidR="005F000C" w:rsidRPr="007F1BFC" w14:paraId="3DC93426" w14:textId="77777777" w:rsidTr="002216DF">
        <w:trPr>
          <w:trHeight w:val="288"/>
        </w:trPr>
        <w:tc>
          <w:tcPr>
            <w:tcW w:w="1411" w:type="pct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</w:tcPr>
          <w:p w14:paraId="381E6988" w14:textId="22AE3FF1" w:rsidR="005F000C" w:rsidRPr="002216DF" w:rsidRDefault="005F000C" w:rsidP="005F000C">
            <w:pPr>
              <w:pStyle w:val="TableText"/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vi-VN"/>
              </w:rPr>
            </w:pPr>
            <w:r w:rsidRPr="002216DF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Địa chỉ</w:t>
            </w:r>
            <w:r w:rsidRPr="002216DF"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vi-VN"/>
              </w:rPr>
              <w:t>:</w:t>
            </w:r>
          </w:p>
        </w:tc>
        <w:tc>
          <w:tcPr>
            <w:tcW w:w="358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bottom"/>
          </w:tcPr>
          <w:p w14:paraId="01C3560F" w14:textId="305A9BF4" w:rsidR="005F000C" w:rsidRPr="007F1BFC" w:rsidRDefault="007F1BFC" w:rsidP="005F000C">
            <w:pPr>
              <w:pStyle w:val="TableText"/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vi-VN"/>
              </w:rPr>
            </w:pPr>
            <w:r w:rsidRPr="007F1BFC"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vi-VN"/>
              </w:rPr>
              <w:t>Số 2, ngõ 10, đường Yên Thái, Tiền Yên, Hoài Đức, Hà Nội</w:t>
            </w:r>
          </w:p>
        </w:tc>
      </w:tr>
      <w:tr w:rsidR="005F000C" w:rsidRPr="002216DF" w14:paraId="2BDCA45C" w14:textId="77777777" w:rsidTr="002216DF">
        <w:trPr>
          <w:trHeight w:val="288"/>
        </w:trPr>
        <w:tc>
          <w:tcPr>
            <w:tcW w:w="1411" w:type="pct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</w:tcPr>
          <w:p w14:paraId="0991D043" w14:textId="6DBABFD8" w:rsidR="005F000C" w:rsidRPr="002216DF" w:rsidRDefault="005F000C" w:rsidP="005F000C">
            <w:pPr>
              <w:pStyle w:val="TableText"/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vi-VN"/>
              </w:rPr>
            </w:pPr>
            <w:r w:rsidRPr="002216DF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Mobile</w:t>
            </w:r>
            <w:r w:rsidRPr="002216DF"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vi-VN"/>
              </w:rPr>
              <w:t>:</w:t>
            </w:r>
          </w:p>
        </w:tc>
        <w:tc>
          <w:tcPr>
            <w:tcW w:w="358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bottom"/>
          </w:tcPr>
          <w:p w14:paraId="39EF4952" w14:textId="1FCE5B91" w:rsidR="005F000C" w:rsidRPr="002216DF" w:rsidRDefault="007F1BFC" w:rsidP="005F000C">
            <w:pPr>
              <w:pStyle w:val="TableText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0372905365</w:t>
            </w:r>
          </w:p>
        </w:tc>
      </w:tr>
      <w:tr w:rsidR="005F000C" w:rsidRPr="002216DF" w14:paraId="3A22CD1B" w14:textId="77777777" w:rsidTr="002216DF">
        <w:trPr>
          <w:trHeight w:val="313"/>
        </w:trPr>
        <w:tc>
          <w:tcPr>
            <w:tcW w:w="1411" w:type="pct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</w:tcPr>
          <w:p w14:paraId="16053C85" w14:textId="2CD8383C" w:rsidR="005F000C" w:rsidRPr="002216DF" w:rsidRDefault="005F000C" w:rsidP="005F000C">
            <w:pPr>
              <w:pStyle w:val="TableText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2216DF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Email</w:t>
            </w:r>
            <w:r w:rsidRPr="002216DF"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vi-VN"/>
              </w:rPr>
              <w:t>:</w:t>
            </w:r>
            <w:r w:rsidRPr="002216DF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 xml:space="preserve">                  </w:t>
            </w:r>
          </w:p>
        </w:tc>
        <w:tc>
          <w:tcPr>
            <w:tcW w:w="358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bottom"/>
          </w:tcPr>
          <w:p w14:paraId="61EF732F" w14:textId="45A5C558" w:rsidR="005F000C" w:rsidRPr="007F1BFC" w:rsidRDefault="007F1BFC" w:rsidP="005F000C">
            <w:pPr>
              <w:pStyle w:val="TableText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hyperlink r:id="rId8" w:history="1">
              <w:r w:rsidRPr="00444BA2">
                <w:rPr>
                  <w:rStyle w:val="Hyperlink"/>
                  <w:rFonts w:ascii="Times New Roman" w:hAnsi="Times New Roman" w:cs="Times New Roman"/>
                  <w:b w:val="0"/>
                  <w:bCs/>
                  <w:sz w:val="24"/>
                  <w:szCs w:val="24"/>
                </w:rPr>
                <w:t>Lamcaobui26@gmail.com</w:t>
              </w:r>
            </w:hyperlink>
          </w:p>
        </w:tc>
      </w:tr>
      <w:tr w:rsidR="005F000C" w:rsidRPr="002216DF" w14:paraId="64627F33" w14:textId="77777777" w:rsidTr="002216DF">
        <w:trPr>
          <w:trHeight w:val="313"/>
        </w:trPr>
        <w:tc>
          <w:tcPr>
            <w:tcW w:w="1411" w:type="pct"/>
            <w:tcBorders>
              <w:top w:val="single" w:sz="6" w:space="0" w:color="C0C0C0"/>
              <w:right w:val="single" w:sz="6" w:space="0" w:color="C0C0C0"/>
            </w:tcBorders>
            <w:vAlign w:val="bottom"/>
          </w:tcPr>
          <w:p w14:paraId="3D68872A" w14:textId="77777777" w:rsidR="005F000C" w:rsidRPr="002216DF" w:rsidRDefault="005F000C" w:rsidP="005F000C">
            <w:pPr>
              <w:pStyle w:val="TableText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2216DF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CMT/CCCD:</w:t>
            </w:r>
          </w:p>
        </w:tc>
        <w:tc>
          <w:tcPr>
            <w:tcW w:w="3589" w:type="pct"/>
            <w:tcBorders>
              <w:top w:val="single" w:sz="6" w:space="0" w:color="C0C0C0"/>
              <w:left w:val="single" w:sz="6" w:space="0" w:color="C0C0C0"/>
            </w:tcBorders>
            <w:vAlign w:val="bottom"/>
          </w:tcPr>
          <w:p w14:paraId="6E1630FE" w14:textId="206530AE" w:rsidR="005F000C" w:rsidRPr="002216DF" w:rsidRDefault="007F1BFC" w:rsidP="005F000C">
            <w:pPr>
              <w:pStyle w:val="TableText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001202025125</w:t>
            </w:r>
          </w:p>
        </w:tc>
      </w:tr>
    </w:tbl>
    <w:p w14:paraId="31B6BC57" w14:textId="77777777" w:rsidR="00E53970" w:rsidRPr="002216DF" w:rsidRDefault="00E53970" w:rsidP="008F1AEB">
      <w:pPr>
        <w:pStyle w:val="TableText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10449"/>
      </w:tblGrid>
      <w:tr w:rsidR="00E53970" w:rsidRPr="002216DF" w14:paraId="01828E52" w14:textId="77777777" w:rsidTr="00B629AC">
        <w:trPr>
          <w:trHeight w:val="573"/>
        </w:trPr>
        <w:tc>
          <w:tcPr>
            <w:tcW w:w="5000" w:type="pct"/>
            <w:vAlign w:val="center"/>
          </w:tcPr>
          <w:p w14:paraId="4A643643" w14:textId="77777777" w:rsidR="00E53970" w:rsidRPr="002216DF" w:rsidRDefault="00F07B5C" w:rsidP="00E036CF">
            <w:pPr>
              <w:pStyle w:val="TableHeader"/>
            </w:pPr>
            <w:r w:rsidRPr="002216DF">
              <w:t>THÔNG TIN TÓM TẮT</w:t>
            </w:r>
          </w:p>
        </w:tc>
      </w:tr>
      <w:tr w:rsidR="008A6685" w:rsidRPr="002216DF" w14:paraId="61F63D8C" w14:textId="77777777" w:rsidTr="00B629AC">
        <w:trPr>
          <w:trHeight w:val="1438"/>
        </w:trPr>
        <w:tc>
          <w:tcPr>
            <w:tcW w:w="5000" w:type="pct"/>
          </w:tcPr>
          <w:p w14:paraId="3FD86CCE" w14:textId="085320BC" w:rsidR="00E036CF" w:rsidRDefault="00E036CF" w:rsidP="00E036CF">
            <w:pPr>
              <w:pStyle w:val="TableText1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Có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năm kinh nghiệm làm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lập trình viên</w:t>
            </w:r>
          </w:p>
          <w:p w14:paraId="6CD2FB6B" w14:textId="6EF147F5" w:rsidR="00E036CF" w:rsidRDefault="00E036CF" w:rsidP="00E036CF">
            <w:pPr>
              <w:pStyle w:val="TableText1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2 năm kinh nghiệm triển khai ứng dụng sử dụng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J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ava – Spring Boot</w:t>
            </w:r>
          </w:p>
          <w:p w14:paraId="750416E1" w14:textId="018D5B0F" w:rsidR="00E036CF" w:rsidRDefault="00E036CF" w:rsidP="00E036CF">
            <w:pPr>
              <w:pStyle w:val="TableText1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Có kinh nghiệm sử dụng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Kubenetes và Docker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, Aws</w:t>
            </w:r>
          </w:p>
          <w:p w14:paraId="530E8A91" w14:textId="77777777" w:rsidR="00E036CF" w:rsidRPr="00E036CF" w:rsidRDefault="00E036CF" w:rsidP="00E036CF">
            <w:pPr>
              <w:pStyle w:val="TableText1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Có kinh nghiệm sử dụng CSDL SQL: SQLServer, Oracle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, Postgres</w:t>
            </w:r>
          </w:p>
          <w:p w14:paraId="68B424D7" w14:textId="401DD203" w:rsidR="00756EF0" w:rsidRPr="00E036CF" w:rsidRDefault="00E036CF" w:rsidP="00E036CF">
            <w:pPr>
              <w:pStyle w:val="TableText1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Sử dụng tiếng Anh đọc hiểu cơ bản</w:t>
            </w:r>
          </w:p>
        </w:tc>
      </w:tr>
    </w:tbl>
    <w:p w14:paraId="3EA3FDD9" w14:textId="77777777" w:rsidR="00E53970" w:rsidRPr="002216DF" w:rsidRDefault="00E53970" w:rsidP="005F000C">
      <w:pPr>
        <w:pStyle w:val="TableText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10449"/>
      </w:tblGrid>
      <w:tr w:rsidR="00F2464A" w:rsidRPr="002216DF" w14:paraId="7D7B65A2" w14:textId="77777777" w:rsidTr="00B629AC">
        <w:trPr>
          <w:trHeight w:val="573"/>
        </w:trPr>
        <w:tc>
          <w:tcPr>
            <w:tcW w:w="5000" w:type="pct"/>
            <w:vAlign w:val="center"/>
          </w:tcPr>
          <w:p w14:paraId="72568D66" w14:textId="68E637E5" w:rsidR="00F2464A" w:rsidRPr="002216DF" w:rsidRDefault="00F2464A" w:rsidP="00E036CF">
            <w:pPr>
              <w:pStyle w:val="TableHeader"/>
              <w:rPr>
                <w:lang w:val="vi-VN"/>
              </w:rPr>
            </w:pPr>
            <w:r w:rsidRPr="002216DF">
              <w:t>THÔNG TIN</w:t>
            </w:r>
            <w:r w:rsidRPr="002216DF">
              <w:rPr>
                <w:lang w:val="vi-VN"/>
              </w:rPr>
              <w:t xml:space="preserve"> ĐÀO TẠO</w:t>
            </w:r>
          </w:p>
        </w:tc>
      </w:tr>
      <w:tr w:rsidR="00F2464A" w:rsidRPr="002216DF" w14:paraId="41941333" w14:textId="77777777" w:rsidTr="00B629AC">
        <w:trPr>
          <w:trHeight w:val="1438"/>
        </w:trPr>
        <w:tc>
          <w:tcPr>
            <w:tcW w:w="5000" w:type="pct"/>
          </w:tcPr>
          <w:p w14:paraId="01C85A0B" w14:textId="6795272A" w:rsidR="00F2464A" w:rsidRPr="002216DF" w:rsidRDefault="00160CBF" w:rsidP="005F000C">
            <w:pPr>
              <w:pStyle w:val="TableText1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2216DF"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vi-VN"/>
              </w:rPr>
              <w:t xml:space="preserve">Kỹ sư Ngành </w:t>
            </w:r>
            <w:r w:rsidR="007F1BFC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: Ứng dụng phần mềm</w:t>
            </w:r>
          </w:p>
          <w:p w14:paraId="3A9A03E4" w14:textId="348F2F3D" w:rsidR="00160CBF" w:rsidRPr="007F1BFC" w:rsidRDefault="00160CBF" w:rsidP="007F1BFC">
            <w:pPr>
              <w:pStyle w:val="TableText1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2216DF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Loại</w:t>
            </w:r>
            <w:r w:rsidRPr="002216DF"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vi-VN"/>
              </w:rPr>
              <w:t xml:space="preserve"> hình đào tạo: </w:t>
            </w:r>
            <w:r w:rsidR="007F1BFC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 xml:space="preserve"> Cao Đẳng</w:t>
            </w:r>
          </w:p>
        </w:tc>
      </w:tr>
    </w:tbl>
    <w:p w14:paraId="7281D5C4" w14:textId="77777777" w:rsidR="00F07B5C" w:rsidRPr="00BF74BD" w:rsidRDefault="00F07B5C" w:rsidP="008F1AEB">
      <w:pPr>
        <w:rPr>
          <w:rFonts w:ascii="Times New Roman" w:hAnsi="Times New Roman" w:cs="Times New Roman"/>
          <w:sz w:val="24"/>
          <w:szCs w:val="24"/>
        </w:rPr>
      </w:pPr>
      <w:r w:rsidRPr="00BF74BD">
        <w:rPr>
          <w:rFonts w:ascii="Times New Roman" w:hAnsi="Times New Roman" w:cs="Times New Roman"/>
          <w:sz w:val="24"/>
          <w:szCs w:val="24"/>
        </w:rPr>
        <w:br w:type="page"/>
      </w:r>
    </w:p>
    <w:p w14:paraId="71F15A56" w14:textId="0E1473E1" w:rsidR="00446D36" w:rsidRPr="00642178" w:rsidRDefault="00642178" w:rsidP="00E036CF">
      <w:pPr>
        <w:pStyle w:val="TableHeader"/>
      </w:pPr>
      <w:r w:rsidRPr="009D4EB8">
        <w:lastRenderedPageBreak/>
        <w:t>PHỤ LỤC I -   THÔNG TIN DỰ ÁN VÀ KỸ NĂNG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2268"/>
        <w:gridCol w:w="6237"/>
      </w:tblGrid>
      <w:tr w:rsidR="000437B3" w:rsidRPr="00BF74BD" w14:paraId="12A57C27" w14:textId="77777777" w:rsidTr="00BF74BD">
        <w:trPr>
          <w:trHeight w:val="401"/>
        </w:trPr>
        <w:tc>
          <w:tcPr>
            <w:tcW w:w="10485" w:type="dxa"/>
            <w:gridSpan w:val="3"/>
            <w:tcBorders>
              <w:bottom w:val="single" w:sz="4" w:space="0" w:color="auto"/>
            </w:tcBorders>
            <w:vAlign w:val="center"/>
          </w:tcPr>
          <w:p w14:paraId="53237753" w14:textId="77777777" w:rsidR="000437B3" w:rsidRPr="00BF74BD" w:rsidRDefault="00F07B5C" w:rsidP="00E036CF">
            <w:pPr>
              <w:pStyle w:val="TableHeader"/>
            </w:pPr>
            <w:r w:rsidRPr="00BF74BD">
              <w:t>THÔNG TIN DỰ ÁN</w:t>
            </w:r>
          </w:p>
        </w:tc>
      </w:tr>
      <w:tr w:rsidR="00C70F29" w:rsidRPr="00BF74BD" w14:paraId="4D20B0CA" w14:textId="77777777" w:rsidTr="0007689E">
        <w:trPr>
          <w:trHeight w:val="346"/>
        </w:trPr>
        <w:tc>
          <w:tcPr>
            <w:tcW w:w="1980" w:type="dxa"/>
            <w:vMerge w:val="restart"/>
            <w:tcBorders>
              <w:right w:val="single" w:sz="4" w:space="0" w:color="auto"/>
            </w:tcBorders>
          </w:tcPr>
          <w:p w14:paraId="2D3B8E7C" w14:textId="32E87D88" w:rsidR="00C70F29" w:rsidRPr="00BF74BD" w:rsidRDefault="00C70F29" w:rsidP="008F1AEB">
            <w:pPr>
              <w:pStyle w:val="TableText1"/>
              <w:rPr>
                <w:rFonts w:ascii="Times New Roman" w:hAnsi="Times New Roman" w:cs="Times New Roman"/>
                <w:sz w:val="24"/>
                <w:szCs w:val="24"/>
              </w:rPr>
            </w:pPr>
            <w:r w:rsidRPr="00BF74BD">
              <w:rPr>
                <w:rFonts w:ascii="Times New Roman" w:hAnsi="Times New Roman" w:cs="Times New Roman"/>
                <w:sz w:val="24"/>
                <w:szCs w:val="24"/>
              </w:rPr>
              <w:t xml:space="preserve">Từ: </w:t>
            </w:r>
            <w:r w:rsidR="007F1BFC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BF74BD">
              <w:rPr>
                <w:rFonts w:ascii="Times New Roman" w:hAnsi="Times New Roman" w:cs="Times New Roman"/>
                <w:sz w:val="24"/>
                <w:szCs w:val="24"/>
              </w:rPr>
              <w:t>/20</w:t>
            </w:r>
            <w:r w:rsidR="007F1BFC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14:paraId="60D5E32B" w14:textId="445EE42C" w:rsidR="00C70F29" w:rsidRPr="00BF74BD" w:rsidRDefault="00C70F29" w:rsidP="008F1AEB">
            <w:pPr>
              <w:pStyle w:val="TableText1"/>
              <w:rPr>
                <w:rFonts w:ascii="Times New Roman" w:hAnsi="Times New Roman" w:cs="Times New Roman"/>
                <w:sz w:val="24"/>
                <w:szCs w:val="24"/>
              </w:rPr>
            </w:pPr>
            <w:r w:rsidRPr="00BF74BD">
              <w:rPr>
                <w:rFonts w:ascii="Times New Roman" w:hAnsi="Times New Roman" w:cs="Times New Roman"/>
                <w:sz w:val="24"/>
                <w:szCs w:val="24"/>
              </w:rPr>
              <w:t xml:space="preserve">Đến: </w:t>
            </w:r>
            <w:r w:rsidR="007F1BFC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BF74BD">
              <w:rPr>
                <w:rFonts w:ascii="Times New Roman" w:hAnsi="Times New Roman" w:cs="Times New Roman"/>
                <w:sz w:val="24"/>
                <w:szCs w:val="24"/>
              </w:rPr>
              <w:t>/20</w:t>
            </w:r>
            <w:r w:rsidR="007F1BFC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8C456" w14:textId="77777777" w:rsidR="00C70F29" w:rsidRPr="00BF74BD" w:rsidRDefault="00C70F29" w:rsidP="00E036CF">
            <w:pPr>
              <w:pStyle w:val="TableHeader"/>
            </w:pPr>
            <w:r w:rsidRPr="00BF74BD">
              <w:t>Dự án:</w:t>
            </w:r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C10D74F" w14:textId="3749069C" w:rsidR="00C70F29" w:rsidRPr="00BF74BD" w:rsidRDefault="007F1BFC" w:rsidP="00E036CF">
            <w:pPr>
              <w:pStyle w:val="TableHeader"/>
            </w:pPr>
            <w:r>
              <w:t>Efast</w:t>
            </w:r>
          </w:p>
        </w:tc>
      </w:tr>
      <w:tr w:rsidR="00C70F29" w:rsidRPr="00BF74BD" w14:paraId="31F2A9A2" w14:textId="77777777" w:rsidTr="0007689E">
        <w:trPr>
          <w:trHeight w:val="346"/>
        </w:trPr>
        <w:tc>
          <w:tcPr>
            <w:tcW w:w="1980" w:type="dxa"/>
            <w:vMerge/>
            <w:tcBorders>
              <w:right w:val="single" w:sz="4" w:space="0" w:color="auto"/>
            </w:tcBorders>
          </w:tcPr>
          <w:p w14:paraId="7A2B0CF9" w14:textId="77777777" w:rsidR="00C70F29" w:rsidRPr="00BF74BD" w:rsidRDefault="00C70F29" w:rsidP="008F1AEB">
            <w:pPr>
              <w:pStyle w:val="TableText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D9342" w14:textId="77777777" w:rsidR="00C70F29" w:rsidRPr="00BF74BD" w:rsidRDefault="00C70F29" w:rsidP="00E036CF">
            <w:pPr>
              <w:pStyle w:val="TableHeader"/>
            </w:pPr>
            <w:r w:rsidRPr="00BF74BD">
              <w:t>Công ty:</w:t>
            </w:r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8272CE9" w14:textId="63B03429" w:rsidR="00C70F29" w:rsidRPr="00BF74BD" w:rsidRDefault="007F1BFC" w:rsidP="00E036CF">
            <w:pPr>
              <w:pStyle w:val="TableHeader"/>
            </w:pPr>
            <w:r>
              <w:t>enterpriseNao</w:t>
            </w:r>
          </w:p>
        </w:tc>
      </w:tr>
      <w:tr w:rsidR="00C70F29" w:rsidRPr="00BF74BD" w14:paraId="1AD4C077" w14:textId="77777777" w:rsidTr="0007689E">
        <w:trPr>
          <w:trHeight w:val="346"/>
        </w:trPr>
        <w:tc>
          <w:tcPr>
            <w:tcW w:w="1980" w:type="dxa"/>
            <w:vMerge/>
            <w:tcBorders>
              <w:right w:val="single" w:sz="4" w:space="0" w:color="auto"/>
            </w:tcBorders>
          </w:tcPr>
          <w:p w14:paraId="45626E2A" w14:textId="77777777" w:rsidR="00C70F29" w:rsidRPr="00BF74BD" w:rsidRDefault="00C70F29" w:rsidP="008F1AEB">
            <w:pPr>
              <w:pStyle w:val="TableText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91194" w14:textId="77777777" w:rsidR="00C70F29" w:rsidRPr="00BF74BD" w:rsidRDefault="00C70F29" w:rsidP="00E036CF">
            <w:pPr>
              <w:pStyle w:val="TableHeader"/>
            </w:pPr>
            <w:r w:rsidRPr="00BF74BD">
              <w:t>Khách hàng:</w:t>
            </w:r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E94502D" w14:textId="42AE2347" w:rsidR="00C70F29" w:rsidRPr="00BF74BD" w:rsidRDefault="007F1BFC" w:rsidP="00E036CF">
            <w:pPr>
              <w:pStyle w:val="TableHeader"/>
            </w:pPr>
            <w:r>
              <w:t>Vietinbank</w:t>
            </w:r>
          </w:p>
        </w:tc>
      </w:tr>
      <w:tr w:rsidR="00C70F29" w:rsidRPr="00BF74BD" w14:paraId="1C7F9163" w14:textId="77777777" w:rsidTr="0007689E">
        <w:trPr>
          <w:trHeight w:val="346"/>
        </w:trPr>
        <w:tc>
          <w:tcPr>
            <w:tcW w:w="1980" w:type="dxa"/>
            <w:vMerge/>
            <w:tcBorders>
              <w:right w:val="single" w:sz="4" w:space="0" w:color="auto"/>
            </w:tcBorders>
          </w:tcPr>
          <w:p w14:paraId="6EE86148" w14:textId="77777777" w:rsidR="00C70F29" w:rsidRPr="00BF74BD" w:rsidRDefault="00C70F29" w:rsidP="008F1AEB">
            <w:pPr>
              <w:pStyle w:val="TableText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8EF01" w14:textId="77777777" w:rsidR="00C70F29" w:rsidRPr="00BF74BD" w:rsidRDefault="00C70F29" w:rsidP="00E036CF">
            <w:pPr>
              <w:pStyle w:val="TableHeader"/>
            </w:pPr>
            <w:r w:rsidRPr="00BF74BD">
              <w:t>Quy mô dự án:</w:t>
            </w:r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A25F045" w14:textId="68787083" w:rsidR="00C70F29" w:rsidRPr="00BF74BD" w:rsidRDefault="00E036CF" w:rsidP="00E036CF">
            <w:pPr>
              <w:pStyle w:val="TableHeader"/>
            </w:pPr>
            <w:r>
              <w:t>14 nhân sự</w:t>
            </w:r>
          </w:p>
        </w:tc>
      </w:tr>
      <w:tr w:rsidR="00C70F29" w:rsidRPr="00BF74BD" w14:paraId="3C68B440" w14:textId="77777777" w:rsidTr="0007689E">
        <w:trPr>
          <w:trHeight w:val="346"/>
        </w:trPr>
        <w:tc>
          <w:tcPr>
            <w:tcW w:w="1980" w:type="dxa"/>
            <w:vMerge/>
            <w:tcBorders>
              <w:right w:val="single" w:sz="4" w:space="0" w:color="auto"/>
            </w:tcBorders>
          </w:tcPr>
          <w:p w14:paraId="64F9426D" w14:textId="77777777" w:rsidR="00C70F29" w:rsidRPr="00BF74BD" w:rsidRDefault="00C70F29" w:rsidP="008F1AEB">
            <w:pPr>
              <w:pStyle w:val="TableText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64A08" w14:textId="77777777" w:rsidR="00C70F29" w:rsidRPr="00BF74BD" w:rsidRDefault="00C70F29" w:rsidP="00E036CF">
            <w:pPr>
              <w:pStyle w:val="TableHeader"/>
            </w:pPr>
            <w:r w:rsidRPr="00BF74BD">
              <w:t>Vị trí:</w:t>
            </w:r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A02E71A" w14:textId="769FD49A" w:rsidR="00C70F29" w:rsidRPr="00BF74BD" w:rsidRDefault="007F1BFC" w:rsidP="00E036CF">
            <w:pPr>
              <w:pStyle w:val="TableHeader"/>
            </w:pPr>
            <w:r>
              <w:t>Lập trình viên</w:t>
            </w:r>
          </w:p>
        </w:tc>
      </w:tr>
      <w:tr w:rsidR="00C70F29" w:rsidRPr="00BF74BD" w14:paraId="457A975F" w14:textId="77777777" w:rsidTr="0007689E">
        <w:trPr>
          <w:trHeight w:val="346"/>
        </w:trPr>
        <w:tc>
          <w:tcPr>
            <w:tcW w:w="1980" w:type="dxa"/>
            <w:vMerge/>
            <w:tcBorders>
              <w:right w:val="single" w:sz="4" w:space="0" w:color="auto"/>
            </w:tcBorders>
          </w:tcPr>
          <w:p w14:paraId="17D7D2FE" w14:textId="77777777" w:rsidR="00C70F29" w:rsidRPr="00BF74BD" w:rsidRDefault="00C70F29" w:rsidP="008F1AEB">
            <w:pPr>
              <w:pStyle w:val="TableText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628A6" w14:textId="77777777" w:rsidR="00C70F29" w:rsidRPr="00BF74BD" w:rsidRDefault="00C70F29" w:rsidP="00E036CF">
            <w:pPr>
              <w:pStyle w:val="TableHeader"/>
            </w:pPr>
            <w:r w:rsidRPr="00BF74BD">
              <w:t>Công việc:</w:t>
            </w:r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61241FE" w14:textId="618BE328" w:rsidR="00C70F29" w:rsidRPr="00BF74BD" w:rsidRDefault="00E036CF" w:rsidP="00E036CF">
            <w:pPr>
              <w:pStyle w:val="TableHeader"/>
            </w:pPr>
            <w:r>
              <w:t>Lập trình, phát triển ứng dụng, phân tích thiết kế giải pháp</w:t>
            </w:r>
          </w:p>
        </w:tc>
      </w:tr>
      <w:tr w:rsidR="00C70F29" w:rsidRPr="00BF74BD" w14:paraId="307BA9F8" w14:textId="77777777" w:rsidTr="0007689E">
        <w:trPr>
          <w:trHeight w:val="346"/>
        </w:trPr>
        <w:tc>
          <w:tcPr>
            <w:tcW w:w="1980" w:type="dxa"/>
            <w:vMerge/>
            <w:tcBorders>
              <w:right w:val="single" w:sz="4" w:space="0" w:color="auto"/>
            </w:tcBorders>
          </w:tcPr>
          <w:p w14:paraId="0B0DF926" w14:textId="77777777" w:rsidR="00C70F29" w:rsidRPr="00BF74BD" w:rsidRDefault="00C70F29" w:rsidP="008F1AEB">
            <w:pPr>
              <w:pStyle w:val="TableText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CDEB" w14:textId="77777777" w:rsidR="00C70F29" w:rsidRPr="00BF74BD" w:rsidRDefault="00C70F29" w:rsidP="00E036CF">
            <w:pPr>
              <w:pStyle w:val="TableHeader"/>
            </w:pPr>
            <w:r w:rsidRPr="00BF74BD">
              <w:t>Mô tả dự án:</w:t>
            </w:r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13B37B2" w14:textId="77777777" w:rsidR="00E036CF" w:rsidRDefault="00E036CF" w:rsidP="00E036CF">
            <w:pPr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Phát triển giao diện mới cho toàn bộ hệ thống eFast – Web</w:t>
            </w:r>
          </w:p>
          <w:p w14:paraId="2539ABAC" w14:textId="77D46C72" w:rsidR="00C70F29" w:rsidRPr="00E036CF" w:rsidRDefault="00E036CF" w:rsidP="00E036CF">
            <w:pPr>
              <w:pStyle w:val="TableHeader"/>
            </w:pPr>
            <w:r w:rsidRPr="00E036CF">
              <w:t>Xây dựng các dịch vụ  - microservice phục vụ cho các chức năng  của eFAST</w:t>
            </w:r>
          </w:p>
        </w:tc>
      </w:tr>
      <w:tr w:rsidR="00C70F29" w:rsidRPr="00BF74BD" w14:paraId="7A26224B" w14:textId="77777777" w:rsidTr="0007689E">
        <w:trPr>
          <w:trHeight w:val="346"/>
        </w:trPr>
        <w:tc>
          <w:tcPr>
            <w:tcW w:w="1980" w:type="dxa"/>
            <w:vMerge/>
            <w:tcBorders>
              <w:right w:val="single" w:sz="4" w:space="0" w:color="auto"/>
            </w:tcBorders>
          </w:tcPr>
          <w:p w14:paraId="133469AF" w14:textId="77777777" w:rsidR="00C70F29" w:rsidRPr="00BF74BD" w:rsidRDefault="00C70F29" w:rsidP="008F1AEB">
            <w:pPr>
              <w:pStyle w:val="TableText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72934" w14:textId="77777777" w:rsidR="00C70F29" w:rsidRPr="00BF74BD" w:rsidRDefault="00C70F29" w:rsidP="00E036CF">
            <w:pPr>
              <w:pStyle w:val="TableHeader"/>
            </w:pPr>
            <w:r w:rsidRPr="00BF74BD">
              <w:t>Ngôn ngữ sử dụng:</w:t>
            </w:r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F84866E" w14:textId="41618AB7" w:rsidR="00C70F29" w:rsidRPr="00BF74BD" w:rsidRDefault="00E036CF" w:rsidP="00E036CF">
            <w:pPr>
              <w:pStyle w:val="TableHeader"/>
            </w:pPr>
            <w:r>
              <w:rPr>
                <w:rFonts w:ascii="Times New Roman" w:eastAsia="Times New Roman" w:hAnsi="Times New Roman" w:cs="Times New Roman"/>
                <w:sz w:val="24"/>
              </w:rPr>
              <w:t>Java</w:t>
            </w:r>
            <w:r>
              <w:rPr>
                <w:rFonts w:ascii="Times New Roman" w:eastAsia="Times New Roman" w:hAnsi="Times New Roman" w:cs="Times New Roman"/>
                <w:sz w:val="24"/>
              </w:rPr>
              <w:t>, sql</w:t>
            </w:r>
          </w:p>
        </w:tc>
      </w:tr>
      <w:tr w:rsidR="00C70F29" w:rsidRPr="00BF74BD" w14:paraId="3501B522" w14:textId="77777777" w:rsidTr="0007689E">
        <w:trPr>
          <w:trHeight w:val="346"/>
        </w:trPr>
        <w:tc>
          <w:tcPr>
            <w:tcW w:w="198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3FE8C83" w14:textId="77777777" w:rsidR="00C70F29" w:rsidRPr="00BF74BD" w:rsidRDefault="00C70F29" w:rsidP="008F1AEB">
            <w:pPr>
              <w:pStyle w:val="TableText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13B67" w14:textId="77777777" w:rsidR="00C70F29" w:rsidRPr="00BF74BD" w:rsidRDefault="00C70F29" w:rsidP="00E036CF">
            <w:pPr>
              <w:pStyle w:val="TableHeader"/>
            </w:pPr>
            <w:r w:rsidRPr="00BF74BD">
              <w:t>Công nghệ sử dụng:</w:t>
            </w:r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830D900" w14:textId="4F448336" w:rsidR="00C70F29" w:rsidRPr="00BF74BD" w:rsidRDefault="006F3DA8" w:rsidP="00E036CF">
            <w:pPr>
              <w:pStyle w:val="TableHeader"/>
            </w:pPr>
            <w:r>
              <w:t>Spring boot, docker, oracle</w:t>
            </w:r>
          </w:p>
        </w:tc>
      </w:tr>
      <w:tr w:rsidR="00C70F29" w:rsidRPr="00BF74BD" w14:paraId="5B00AA43" w14:textId="77777777" w:rsidTr="0007689E">
        <w:trPr>
          <w:trHeight w:val="346"/>
        </w:trPr>
        <w:tc>
          <w:tcPr>
            <w:tcW w:w="1980" w:type="dxa"/>
            <w:vMerge w:val="restart"/>
            <w:tcBorders>
              <w:right w:val="single" w:sz="4" w:space="0" w:color="auto"/>
            </w:tcBorders>
          </w:tcPr>
          <w:p w14:paraId="1D8EB4EB" w14:textId="6644E19E" w:rsidR="00C70F29" w:rsidRPr="00BF74BD" w:rsidRDefault="00C70F29" w:rsidP="008F1AEB">
            <w:pPr>
              <w:pStyle w:val="TableText1"/>
              <w:rPr>
                <w:rFonts w:ascii="Times New Roman" w:hAnsi="Times New Roman" w:cs="Times New Roman"/>
                <w:sz w:val="24"/>
                <w:szCs w:val="24"/>
              </w:rPr>
            </w:pPr>
            <w:r w:rsidRPr="00BF74BD">
              <w:rPr>
                <w:rFonts w:ascii="Times New Roman" w:hAnsi="Times New Roman" w:cs="Times New Roman"/>
                <w:sz w:val="24"/>
                <w:szCs w:val="24"/>
              </w:rPr>
              <w:t xml:space="preserve">Từ: </w:t>
            </w:r>
            <w:r w:rsidR="007F1BFC">
              <w:rPr>
                <w:rFonts w:ascii="Times New Roman" w:hAnsi="Times New Roman" w:cs="Times New Roman"/>
                <w:sz w:val="24"/>
                <w:szCs w:val="24"/>
              </w:rPr>
              <w:t>06/2023</w:t>
            </w:r>
          </w:p>
          <w:p w14:paraId="06BF4D80" w14:textId="3B906E74" w:rsidR="00C70F29" w:rsidRPr="00BF74BD" w:rsidRDefault="00C70F29" w:rsidP="008F1AEB">
            <w:pPr>
              <w:pStyle w:val="TableText1"/>
              <w:rPr>
                <w:rFonts w:ascii="Times New Roman" w:hAnsi="Times New Roman" w:cs="Times New Roman"/>
                <w:sz w:val="24"/>
                <w:szCs w:val="24"/>
              </w:rPr>
            </w:pPr>
            <w:r w:rsidRPr="00BF74BD">
              <w:rPr>
                <w:rFonts w:ascii="Times New Roman" w:hAnsi="Times New Roman" w:cs="Times New Roman"/>
                <w:sz w:val="24"/>
                <w:szCs w:val="24"/>
              </w:rPr>
              <w:t xml:space="preserve">Đến: </w:t>
            </w:r>
            <w:r w:rsidR="007F1BFC">
              <w:rPr>
                <w:rFonts w:ascii="Times New Roman" w:hAnsi="Times New Roman" w:cs="Times New Roman"/>
                <w:sz w:val="24"/>
                <w:szCs w:val="24"/>
              </w:rPr>
              <w:t>07/2023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CEED4" w14:textId="77777777" w:rsidR="00C70F29" w:rsidRPr="00BF74BD" w:rsidRDefault="00C70F29" w:rsidP="00E036CF">
            <w:pPr>
              <w:pStyle w:val="TableHeader"/>
            </w:pPr>
            <w:r w:rsidRPr="00BF74BD">
              <w:t>Dự án:</w:t>
            </w:r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333839" w14:textId="5210B6E9" w:rsidR="00C70F29" w:rsidRPr="00BF74BD" w:rsidRDefault="007F1BFC" w:rsidP="00E036CF">
            <w:pPr>
              <w:pStyle w:val="TableHeader"/>
            </w:pPr>
            <w:r>
              <w:t>HyperChannel</w:t>
            </w:r>
          </w:p>
        </w:tc>
      </w:tr>
      <w:tr w:rsidR="00C70F29" w:rsidRPr="00BF74BD" w14:paraId="5DFD4AF5" w14:textId="77777777" w:rsidTr="0007689E">
        <w:trPr>
          <w:trHeight w:val="346"/>
        </w:trPr>
        <w:tc>
          <w:tcPr>
            <w:tcW w:w="1980" w:type="dxa"/>
            <w:vMerge/>
            <w:tcBorders>
              <w:right w:val="single" w:sz="4" w:space="0" w:color="auto"/>
            </w:tcBorders>
          </w:tcPr>
          <w:p w14:paraId="4390B816" w14:textId="77777777" w:rsidR="00C70F29" w:rsidRPr="00BF74BD" w:rsidRDefault="00C70F29" w:rsidP="008F1AEB">
            <w:pPr>
              <w:pStyle w:val="TableText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057A" w14:textId="77777777" w:rsidR="00C70F29" w:rsidRPr="00BF74BD" w:rsidRDefault="00C70F29" w:rsidP="00E036CF">
            <w:pPr>
              <w:pStyle w:val="TableHeader"/>
            </w:pPr>
            <w:r w:rsidRPr="00BF74BD">
              <w:t>Công ty:</w:t>
            </w:r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325D8DD" w14:textId="0E56C259" w:rsidR="00C70F29" w:rsidRPr="00BF74BD" w:rsidRDefault="007F1BFC" w:rsidP="00E036CF">
            <w:pPr>
              <w:pStyle w:val="TableHeader"/>
            </w:pPr>
            <w:r>
              <w:t>enterpriseNao</w:t>
            </w:r>
          </w:p>
        </w:tc>
      </w:tr>
      <w:tr w:rsidR="00C70F29" w:rsidRPr="00BF74BD" w14:paraId="4F296E3C" w14:textId="77777777" w:rsidTr="0007689E">
        <w:trPr>
          <w:trHeight w:val="346"/>
        </w:trPr>
        <w:tc>
          <w:tcPr>
            <w:tcW w:w="1980" w:type="dxa"/>
            <w:vMerge/>
            <w:tcBorders>
              <w:right w:val="single" w:sz="4" w:space="0" w:color="auto"/>
            </w:tcBorders>
          </w:tcPr>
          <w:p w14:paraId="59318D72" w14:textId="77777777" w:rsidR="00C70F29" w:rsidRPr="00BF74BD" w:rsidRDefault="00C70F29" w:rsidP="008F1AEB">
            <w:pPr>
              <w:pStyle w:val="TableText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C233B" w14:textId="77777777" w:rsidR="00C70F29" w:rsidRPr="00BF74BD" w:rsidRDefault="00C70F29" w:rsidP="00E036CF">
            <w:pPr>
              <w:pStyle w:val="TableHeader"/>
            </w:pPr>
            <w:r w:rsidRPr="00BF74BD">
              <w:t>Khách hàng:</w:t>
            </w:r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5B07FF3" w14:textId="413B453F" w:rsidR="00C70F29" w:rsidRPr="00BF74BD" w:rsidRDefault="00E036CF" w:rsidP="00E036CF">
            <w:pPr>
              <w:pStyle w:val="TableHeader"/>
            </w:pPr>
            <w:r>
              <w:t>Ngân hàng Thương mại cổ phần Quân đội MB Bank</w:t>
            </w:r>
          </w:p>
        </w:tc>
      </w:tr>
      <w:tr w:rsidR="00C70F29" w:rsidRPr="00BF74BD" w14:paraId="220E7C52" w14:textId="77777777" w:rsidTr="0007689E">
        <w:trPr>
          <w:trHeight w:val="346"/>
        </w:trPr>
        <w:tc>
          <w:tcPr>
            <w:tcW w:w="1980" w:type="dxa"/>
            <w:vMerge/>
            <w:tcBorders>
              <w:right w:val="single" w:sz="4" w:space="0" w:color="auto"/>
            </w:tcBorders>
          </w:tcPr>
          <w:p w14:paraId="0376CF4A" w14:textId="77777777" w:rsidR="00C70F29" w:rsidRPr="00BF74BD" w:rsidRDefault="00C70F29" w:rsidP="008F1AEB">
            <w:pPr>
              <w:pStyle w:val="TableText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F50A" w14:textId="77777777" w:rsidR="00C70F29" w:rsidRPr="00BF74BD" w:rsidRDefault="00C70F29" w:rsidP="00E036CF">
            <w:pPr>
              <w:pStyle w:val="TableHeader"/>
            </w:pPr>
            <w:r w:rsidRPr="00BF74BD">
              <w:t>Quy mô dự án:</w:t>
            </w:r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9977273" w14:textId="2CEF74E6" w:rsidR="00C70F29" w:rsidRPr="00BF74BD" w:rsidRDefault="007F1BFC" w:rsidP="00E036CF">
            <w:pPr>
              <w:pStyle w:val="TableHeader"/>
            </w:pPr>
            <w:r>
              <w:t>10-20 nhân sự</w:t>
            </w:r>
          </w:p>
        </w:tc>
      </w:tr>
      <w:tr w:rsidR="00C70F29" w:rsidRPr="00BF74BD" w14:paraId="329E0C75" w14:textId="77777777" w:rsidTr="0007689E">
        <w:trPr>
          <w:trHeight w:val="346"/>
        </w:trPr>
        <w:tc>
          <w:tcPr>
            <w:tcW w:w="1980" w:type="dxa"/>
            <w:vMerge/>
            <w:tcBorders>
              <w:right w:val="single" w:sz="4" w:space="0" w:color="auto"/>
            </w:tcBorders>
          </w:tcPr>
          <w:p w14:paraId="20C427C3" w14:textId="77777777" w:rsidR="00C70F29" w:rsidRPr="00BF74BD" w:rsidRDefault="00C70F29" w:rsidP="008F1AEB">
            <w:pPr>
              <w:pStyle w:val="TableText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632BE" w14:textId="77777777" w:rsidR="00C70F29" w:rsidRPr="00BF74BD" w:rsidRDefault="00C70F29" w:rsidP="00E036CF">
            <w:pPr>
              <w:pStyle w:val="TableHeader"/>
            </w:pPr>
            <w:r w:rsidRPr="00BF74BD">
              <w:t>Vị trí:</w:t>
            </w:r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A4560C3" w14:textId="3853858D" w:rsidR="00C70F29" w:rsidRPr="00BF74BD" w:rsidRDefault="007F1BFC" w:rsidP="00E036CF">
            <w:pPr>
              <w:pStyle w:val="TableHeader"/>
            </w:pPr>
            <w:r>
              <w:t>Lập trình viên</w:t>
            </w:r>
          </w:p>
        </w:tc>
      </w:tr>
      <w:tr w:rsidR="00C70F29" w:rsidRPr="00BF74BD" w14:paraId="64CFB78E" w14:textId="77777777" w:rsidTr="0007689E">
        <w:trPr>
          <w:trHeight w:val="346"/>
        </w:trPr>
        <w:tc>
          <w:tcPr>
            <w:tcW w:w="1980" w:type="dxa"/>
            <w:vMerge/>
            <w:tcBorders>
              <w:right w:val="single" w:sz="4" w:space="0" w:color="auto"/>
            </w:tcBorders>
          </w:tcPr>
          <w:p w14:paraId="7450A264" w14:textId="77777777" w:rsidR="00C70F29" w:rsidRPr="00BF74BD" w:rsidRDefault="00C70F29" w:rsidP="008F1AEB">
            <w:pPr>
              <w:pStyle w:val="TableText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2D7E1" w14:textId="77777777" w:rsidR="00C70F29" w:rsidRPr="00BF74BD" w:rsidRDefault="00C70F29" w:rsidP="00E036CF">
            <w:pPr>
              <w:pStyle w:val="TableHeader"/>
            </w:pPr>
            <w:r w:rsidRPr="00BF74BD">
              <w:t>Công việc:</w:t>
            </w:r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4D0AED3" w14:textId="28B4BAC1" w:rsidR="002314E8" w:rsidRPr="002314E8" w:rsidRDefault="00E036CF" w:rsidP="00E036CF">
            <w:pPr>
              <w:pStyle w:val="TableHeader"/>
              <w:rPr>
                <w:lang w:val="vi-VN"/>
              </w:rPr>
            </w:pPr>
            <w:r>
              <w:t>Lập trình, phát triển ứng dụng, phân tích thiết kế giải pháp, xây dựng hạ tầng</w:t>
            </w:r>
          </w:p>
        </w:tc>
      </w:tr>
      <w:tr w:rsidR="00C70F29" w:rsidRPr="00BF74BD" w14:paraId="19410DAC" w14:textId="77777777" w:rsidTr="0007689E">
        <w:trPr>
          <w:trHeight w:val="346"/>
        </w:trPr>
        <w:tc>
          <w:tcPr>
            <w:tcW w:w="1980" w:type="dxa"/>
            <w:vMerge/>
            <w:tcBorders>
              <w:right w:val="single" w:sz="4" w:space="0" w:color="auto"/>
            </w:tcBorders>
          </w:tcPr>
          <w:p w14:paraId="0FC1B9CD" w14:textId="77777777" w:rsidR="00C70F29" w:rsidRPr="00BF74BD" w:rsidRDefault="00C70F29" w:rsidP="008F1AEB">
            <w:pPr>
              <w:pStyle w:val="TableText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1A094" w14:textId="77777777" w:rsidR="00C70F29" w:rsidRPr="00BF74BD" w:rsidRDefault="00C70F29" w:rsidP="00E036CF">
            <w:pPr>
              <w:pStyle w:val="TableHeader"/>
            </w:pPr>
            <w:r w:rsidRPr="00BF74BD">
              <w:t>Mô tả dự án:</w:t>
            </w:r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DDED93E" w14:textId="403DB0B3" w:rsidR="00C70F29" w:rsidRPr="00BF74BD" w:rsidRDefault="00E036CF" w:rsidP="00E036CF">
            <w:pPr>
              <w:pStyle w:val="TableHeader"/>
            </w:pPr>
            <w:r>
              <w:t>Phát triển phần mềm cho nhân viên tại quầy của MB</w:t>
            </w:r>
          </w:p>
        </w:tc>
      </w:tr>
      <w:tr w:rsidR="00C70F29" w:rsidRPr="00BF74BD" w14:paraId="7FB6ABC4" w14:textId="77777777" w:rsidTr="0007689E">
        <w:trPr>
          <w:trHeight w:val="346"/>
        </w:trPr>
        <w:tc>
          <w:tcPr>
            <w:tcW w:w="1980" w:type="dxa"/>
            <w:vMerge/>
            <w:tcBorders>
              <w:right w:val="single" w:sz="4" w:space="0" w:color="auto"/>
            </w:tcBorders>
          </w:tcPr>
          <w:p w14:paraId="6FB6338F" w14:textId="77777777" w:rsidR="00C70F29" w:rsidRPr="00BF74BD" w:rsidRDefault="00C70F29" w:rsidP="008F1AEB">
            <w:pPr>
              <w:pStyle w:val="TableText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D801" w14:textId="77777777" w:rsidR="00C70F29" w:rsidRPr="00BF74BD" w:rsidRDefault="00C70F29" w:rsidP="00E036CF">
            <w:pPr>
              <w:pStyle w:val="TableHeader"/>
            </w:pPr>
            <w:r w:rsidRPr="00BF74BD">
              <w:t>Ngôn ngữ sử dụng:</w:t>
            </w:r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53F7D4C" w14:textId="542FD82E" w:rsidR="00C70F29" w:rsidRPr="00BF74BD" w:rsidRDefault="00E036CF" w:rsidP="00E036CF">
            <w:pPr>
              <w:pStyle w:val="TableHeader"/>
            </w:pPr>
            <w:r>
              <w:t>Java,</w:t>
            </w:r>
          </w:p>
        </w:tc>
      </w:tr>
      <w:tr w:rsidR="00C70F29" w:rsidRPr="00BF74BD" w14:paraId="762C9CAC" w14:textId="77777777" w:rsidTr="0007689E">
        <w:trPr>
          <w:trHeight w:val="346"/>
        </w:trPr>
        <w:tc>
          <w:tcPr>
            <w:tcW w:w="198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DE87245" w14:textId="77777777" w:rsidR="00C70F29" w:rsidRPr="00BF74BD" w:rsidRDefault="00C70F29" w:rsidP="008F1AEB">
            <w:pPr>
              <w:pStyle w:val="TableText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827A" w14:textId="77777777" w:rsidR="00C70F29" w:rsidRPr="00BF74BD" w:rsidRDefault="00C70F29" w:rsidP="00E036CF">
            <w:pPr>
              <w:pStyle w:val="TableHeader"/>
            </w:pPr>
            <w:r w:rsidRPr="00BF74BD">
              <w:t>Công nghệ sử dụng:</w:t>
            </w:r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5BE721E" w14:textId="72FE9C02" w:rsidR="00C70F29" w:rsidRPr="00BF74BD" w:rsidRDefault="00E036CF" w:rsidP="00E036CF">
            <w:pPr>
              <w:pStyle w:val="TableHeader"/>
            </w:pPr>
            <w:r>
              <w:t xml:space="preserve">oracle, </w:t>
            </w:r>
            <w:r>
              <w:rPr>
                <w:rFonts w:ascii="Times New Roman" w:eastAsia="Times New Roman" w:hAnsi="Times New Roman" w:cs="Times New Roman"/>
                <w:sz w:val="24"/>
              </w:rPr>
              <w:t>PostgreSQL</w:t>
            </w:r>
            <w:r>
              <w:t xml:space="preserve">, aws, spring boot, </w:t>
            </w:r>
          </w:p>
        </w:tc>
      </w:tr>
      <w:tr w:rsidR="00AB6545" w:rsidRPr="00BF74BD" w14:paraId="58F0E5FC" w14:textId="77777777" w:rsidTr="0007689E">
        <w:trPr>
          <w:trHeight w:val="346"/>
        </w:trPr>
        <w:tc>
          <w:tcPr>
            <w:tcW w:w="1980" w:type="dxa"/>
            <w:vMerge w:val="restart"/>
            <w:tcBorders>
              <w:right w:val="single" w:sz="4" w:space="0" w:color="auto"/>
            </w:tcBorders>
          </w:tcPr>
          <w:p w14:paraId="28836008" w14:textId="5F676046" w:rsidR="00AB6545" w:rsidRPr="00BF74BD" w:rsidRDefault="00AB6545" w:rsidP="008F1AEB">
            <w:pPr>
              <w:pStyle w:val="TableText1"/>
              <w:rPr>
                <w:rFonts w:ascii="Times New Roman" w:hAnsi="Times New Roman" w:cs="Times New Roman"/>
                <w:sz w:val="24"/>
                <w:szCs w:val="24"/>
              </w:rPr>
            </w:pPr>
            <w:r w:rsidRPr="00BF74BD">
              <w:rPr>
                <w:rFonts w:ascii="Times New Roman" w:hAnsi="Times New Roman" w:cs="Times New Roman"/>
                <w:sz w:val="24"/>
                <w:szCs w:val="24"/>
              </w:rPr>
              <w:t xml:space="preserve">Từ: </w:t>
            </w:r>
            <w:r w:rsidR="007F1BFC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BF74BD">
              <w:rPr>
                <w:rFonts w:ascii="Times New Roman" w:hAnsi="Times New Roman" w:cs="Times New Roman"/>
                <w:sz w:val="24"/>
                <w:szCs w:val="24"/>
              </w:rPr>
              <w:t>/20</w:t>
            </w:r>
            <w:r w:rsidR="007F1BFC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14:paraId="5307DBF6" w14:textId="76D7B74A" w:rsidR="00AB6545" w:rsidRPr="00BF74BD" w:rsidRDefault="00AB6545" w:rsidP="008F1AEB">
            <w:pPr>
              <w:pStyle w:val="TableText1"/>
              <w:rPr>
                <w:rFonts w:ascii="Times New Roman" w:hAnsi="Times New Roman" w:cs="Times New Roman"/>
                <w:sz w:val="24"/>
                <w:szCs w:val="24"/>
              </w:rPr>
            </w:pPr>
            <w:r w:rsidRPr="00BF74BD">
              <w:rPr>
                <w:rFonts w:ascii="Times New Roman" w:hAnsi="Times New Roman" w:cs="Times New Roman"/>
                <w:sz w:val="24"/>
                <w:szCs w:val="24"/>
              </w:rPr>
              <w:t xml:space="preserve">Đến: </w:t>
            </w:r>
            <w:r w:rsidR="007F1BFC">
              <w:rPr>
                <w:rFonts w:ascii="Times New Roman" w:hAnsi="Times New Roman" w:cs="Times New Roman"/>
                <w:sz w:val="24"/>
                <w:szCs w:val="24"/>
              </w:rPr>
              <w:t>hiện tại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E4A06" w14:textId="77777777" w:rsidR="00AB6545" w:rsidRPr="00BF74BD" w:rsidRDefault="00AB6545" w:rsidP="00E036CF">
            <w:pPr>
              <w:pStyle w:val="TableHeader"/>
            </w:pPr>
            <w:r w:rsidRPr="00BF74BD">
              <w:t>Dự án:</w:t>
            </w:r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0BACA55" w14:textId="15441FE4" w:rsidR="00AB6545" w:rsidRPr="00BF74BD" w:rsidRDefault="007F1BFC" w:rsidP="00E036CF">
            <w:pPr>
              <w:pStyle w:val="TableHeader"/>
            </w:pPr>
            <w:r>
              <w:t>Năng xuất lao động</w:t>
            </w:r>
          </w:p>
        </w:tc>
      </w:tr>
      <w:tr w:rsidR="00AB6545" w:rsidRPr="00BF74BD" w14:paraId="6B0F12AA" w14:textId="77777777" w:rsidTr="0007689E">
        <w:trPr>
          <w:trHeight w:val="346"/>
        </w:trPr>
        <w:tc>
          <w:tcPr>
            <w:tcW w:w="1980" w:type="dxa"/>
            <w:vMerge/>
            <w:tcBorders>
              <w:right w:val="single" w:sz="4" w:space="0" w:color="auto"/>
            </w:tcBorders>
          </w:tcPr>
          <w:p w14:paraId="2CB3DCD9" w14:textId="77777777" w:rsidR="00AB6545" w:rsidRPr="00BF74BD" w:rsidRDefault="00AB6545" w:rsidP="008F1AEB">
            <w:pPr>
              <w:pStyle w:val="TableText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44AE" w14:textId="77777777" w:rsidR="00AB6545" w:rsidRPr="00BF74BD" w:rsidRDefault="00AB6545" w:rsidP="00E036CF">
            <w:pPr>
              <w:pStyle w:val="TableHeader"/>
            </w:pPr>
            <w:r w:rsidRPr="00BF74BD">
              <w:t>Công ty:</w:t>
            </w:r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C538481" w14:textId="6D00A654" w:rsidR="00AB6545" w:rsidRPr="00BF74BD" w:rsidRDefault="007F1BFC" w:rsidP="00E036CF">
            <w:pPr>
              <w:pStyle w:val="TableHeader"/>
            </w:pPr>
            <w:r>
              <w:t>enterpriseNao</w:t>
            </w:r>
          </w:p>
        </w:tc>
      </w:tr>
      <w:tr w:rsidR="00AB6545" w:rsidRPr="00BF74BD" w14:paraId="24B206B0" w14:textId="77777777" w:rsidTr="0007689E">
        <w:trPr>
          <w:trHeight w:val="346"/>
        </w:trPr>
        <w:tc>
          <w:tcPr>
            <w:tcW w:w="1980" w:type="dxa"/>
            <w:vMerge/>
            <w:tcBorders>
              <w:right w:val="single" w:sz="4" w:space="0" w:color="auto"/>
            </w:tcBorders>
          </w:tcPr>
          <w:p w14:paraId="3C4C00BD" w14:textId="77777777" w:rsidR="00AB6545" w:rsidRPr="00BF74BD" w:rsidRDefault="00AB6545" w:rsidP="008F1AEB">
            <w:pPr>
              <w:pStyle w:val="TableText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52B9A" w14:textId="77777777" w:rsidR="00AB6545" w:rsidRPr="00BF74BD" w:rsidRDefault="00AB6545" w:rsidP="00E036CF">
            <w:pPr>
              <w:pStyle w:val="TableHeader"/>
            </w:pPr>
            <w:r w:rsidRPr="00BF74BD">
              <w:t>Khách hàng:</w:t>
            </w:r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9267DBA" w14:textId="61A6BDF9" w:rsidR="00AB6545" w:rsidRPr="00AA2758" w:rsidRDefault="00E036CF" w:rsidP="00E036CF">
            <w:pPr>
              <w:pStyle w:val="TableHeader"/>
              <w:rPr>
                <w:lang w:val="vi-VN"/>
              </w:rPr>
            </w:pPr>
            <w:r>
              <w:t>Ngân hàng Thương mại cổ phần Quân đội MB Bank</w:t>
            </w:r>
          </w:p>
        </w:tc>
      </w:tr>
      <w:tr w:rsidR="00AB6545" w:rsidRPr="00BF74BD" w14:paraId="06C35EE6" w14:textId="77777777" w:rsidTr="0007689E">
        <w:trPr>
          <w:trHeight w:val="346"/>
        </w:trPr>
        <w:tc>
          <w:tcPr>
            <w:tcW w:w="1980" w:type="dxa"/>
            <w:vMerge/>
            <w:tcBorders>
              <w:right w:val="single" w:sz="4" w:space="0" w:color="auto"/>
            </w:tcBorders>
          </w:tcPr>
          <w:p w14:paraId="5CB757AA" w14:textId="77777777" w:rsidR="00AB6545" w:rsidRPr="00BF74BD" w:rsidRDefault="00AB6545" w:rsidP="008F1AEB">
            <w:pPr>
              <w:pStyle w:val="TableText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0AC6" w14:textId="77777777" w:rsidR="00AB6545" w:rsidRPr="00BF74BD" w:rsidRDefault="00AB6545" w:rsidP="00E036CF">
            <w:pPr>
              <w:pStyle w:val="TableHeader"/>
            </w:pPr>
            <w:r w:rsidRPr="00BF74BD">
              <w:t>Quy mô dự án:</w:t>
            </w:r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CC904A1" w14:textId="1B85CAF5" w:rsidR="00AB6545" w:rsidRPr="00BF74BD" w:rsidRDefault="007F1BFC" w:rsidP="00E036CF">
            <w:pPr>
              <w:pStyle w:val="TableHeader"/>
            </w:pPr>
            <w:r>
              <w:t>10-30 nhân sự</w:t>
            </w:r>
          </w:p>
        </w:tc>
      </w:tr>
      <w:tr w:rsidR="008F65E5" w:rsidRPr="00BF74BD" w14:paraId="3EF3CE49" w14:textId="77777777" w:rsidTr="0007689E">
        <w:trPr>
          <w:trHeight w:val="346"/>
        </w:trPr>
        <w:tc>
          <w:tcPr>
            <w:tcW w:w="1980" w:type="dxa"/>
            <w:vMerge/>
            <w:tcBorders>
              <w:right w:val="single" w:sz="4" w:space="0" w:color="auto"/>
            </w:tcBorders>
          </w:tcPr>
          <w:p w14:paraId="101C444C" w14:textId="77777777" w:rsidR="008F65E5" w:rsidRPr="00BF74BD" w:rsidRDefault="008F65E5" w:rsidP="008F1AEB">
            <w:pPr>
              <w:pStyle w:val="TableText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4C791" w14:textId="77777777" w:rsidR="008F65E5" w:rsidRPr="00BF74BD" w:rsidRDefault="008F65E5" w:rsidP="00E036CF">
            <w:pPr>
              <w:pStyle w:val="TableHeader"/>
            </w:pPr>
            <w:r w:rsidRPr="00BF74BD">
              <w:t>Vị trí:</w:t>
            </w:r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618C2BE" w14:textId="773737AE" w:rsidR="008F65E5" w:rsidRPr="00BF74BD" w:rsidRDefault="007F1BFC" w:rsidP="00E036CF">
            <w:pPr>
              <w:pStyle w:val="TableHeader"/>
            </w:pPr>
            <w:r>
              <w:t>Lập trình viên</w:t>
            </w:r>
          </w:p>
        </w:tc>
      </w:tr>
      <w:tr w:rsidR="008F65E5" w:rsidRPr="00BF74BD" w14:paraId="5CDB7622" w14:textId="77777777" w:rsidTr="0007689E">
        <w:trPr>
          <w:trHeight w:val="346"/>
        </w:trPr>
        <w:tc>
          <w:tcPr>
            <w:tcW w:w="1980" w:type="dxa"/>
            <w:vMerge/>
            <w:tcBorders>
              <w:right w:val="single" w:sz="4" w:space="0" w:color="auto"/>
            </w:tcBorders>
          </w:tcPr>
          <w:p w14:paraId="2A3DA980" w14:textId="77777777" w:rsidR="008F65E5" w:rsidRPr="00BF74BD" w:rsidRDefault="008F65E5" w:rsidP="008F1AEB">
            <w:pPr>
              <w:pStyle w:val="TableText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6B52" w14:textId="77777777" w:rsidR="008F65E5" w:rsidRPr="00BF74BD" w:rsidRDefault="008F65E5" w:rsidP="00E036CF">
            <w:pPr>
              <w:pStyle w:val="TableHeader"/>
            </w:pPr>
            <w:r w:rsidRPr="00BF74BD">
              <w:t>Công việc:</w:t>
            </w:r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DCDD7C4" w14:textId="00D15DBC" w:rsidR="008F65E5" w:rsidRPr="00BF74BD" w:rsidRDefault="00E036CF" w:rsidP="00E036CF">
            <w:pPr>
              <w:pStyle w:val="TableHeader"/>
            </w:pPr>
            <w:r>
              <w:t>Xử lý dữ liệu, viết job ETL, thiết kế database cho các khối KHCN, KHDN, SQ, TT &amp; TTTM</w:t>
            </w:r>
          </w:p>
        </w:tc>
      </w:tr>
      <w:tr w:rsidR="00AB6545" w:rsidRPr="00BF74BD" w14:paraId="039ADE69" w14:textId="77777777" w:rsidTr="0007689E">
        <w:trPr>
          <w:trHeight w:val="346"/>
        </w:trPr>
        <w:tc>
          <w:tcPr>
            <w:tcW w:w="1980" w:type="dxa"/>
            <w:vMerge/>
            <w:tcBorders>
              <w:right w:val="single" w:sz="4" w:space="0" w:color="auto"/>
            </w:tcBorders>
          </w:tcPr>
          <w:p w14:paraId="6A4FE0F9" w14:textId="77777777" w:rsidR="00AB6545" w:rsidRPr="00BF74BD" w:rsidRDefault="00AB6545" w:rsidP="008F1AEB">
            <w:pPr>
              <w:pStyle w:val="TableText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69C82" w14:textId="77777777" w:rsidR="00AB6545" w:rsidRPr="00BF74BD" w:rsidRDefault="00AB6545" w:rsidP="00E036CF">
            <w:pPr>
              <w:pStyle w:val="TableHeader"/>
            </w:pPr>
            <w:r w:rsidRPr="00BF74BD">
              <w:t>Mô tả dự án:</w:t>
            </w:r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1D56BF1" w14:textId="4600AB14" w:rsidR="00D01380" w:rsidRPr="00BF74BD" w:rsidRDefault="00E036CF" w:rsidP="00E036CF">
            <w:pPr>
              <w:pStyle w:val="TableHeader"/>
            </w:pPr>
            <w:r>
              <w:t>Thu thập dữ liệu phục vụ cho việc tính toán năng suất năng động của nhân viên</w:t>
            </w:r>
          </w:p>
        </w:tc>
      </w:tr>
      <w:tr w:rsidR="00AB6545" w:rsidRPr="00BF74BD" w14:paraId="01B996E6" w14:textId="77777777" w:rsidTr="0007689E">
        <w:trPr>
          <w:trHeight w:val="346"/>
        </w:trPr>
        <w:tc>
          <w:tcPr>
            <w:tcW w:w="1980" w:type="dxa"/>
            <w:vMerge/>
            <w:tcBorders>
              <w:right w:val="single" w:sz="4" w:space="0" w:color="auto"/>
            </w:tcBorders>
          </w:tcPr>
          <w:p w14:paraId="67531E29" w14:textId="77777777" w:rsidR="00AB6545" w:rsidRPr="00BF74BD" w:rsidRDefault="00AB6545" w:rsidP="008F1AEB">
            <w:pPr>
              <w:pStyle w:val="TableText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8F7B0" w14:textId="77777777" w:rsidR="00AB6545" w:rsidRPr="00BF74BD" w:rsidRDefault="00AB6545" w:rsidP="00E036CF">
            <w:pPr>
              <w:pStyle w:val="TableHeader"/>
            </w:pPr>
            <w:r w:rsidRPr="00BF74BD">
              <w:t>Ngôn ngữ sử dụng:</w:t>
            </w:r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5031140" w14:textId="2FAA9A5C" w:rsidR="00AB6545" w:rsidRPr="00BF74BD" w:rsidRDefault="00E036CF" w:rsidP="00E036CF">
            <w:pPr>
              <w:pStyle w:val="TableHeader"/>
            </w:pPr>
            <w:r>
              <w:t>SQL, js</w:t>
            </w:r>
          </w:p>
        </w:tc>
      </w:tr>
      <w:tr w:rsidR="00AB6545" w:rsidRPr="00BF74BD" w14:paraId="34FB5559" w14:textId="77777777" w:rsidTr="0007689E">
        <w:trPr>
          <w:trHeight w:val="346"/>
        </w:trPr>
        <w:tc>
          <w:tcPr>
            <w:tcW w:w="198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7DEB671" w14:textId="77777777" w:rsidR="00AB6545" w:rsidRPr="00BF74BD" w:rsidRDefault="00AB6545" w:rsidP="008F1AEB">
            <w:pPr>
              <w:pStyle w:val="TableText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9F26E" w14:textId="77777777" w:rsidR="00AB6545" w:rsidRPr="00BF74BD" w:rsidRDefault="00AB6545" w:rsidP="00E036CF">
            <w:pPr>
              <w:pStyle w:val="TableHeader"/>
            </w:pPr>
            <w:r w:rsidRPr="00BF74BD">
              <w:t>Công nghệ sử dụng:</w:t>
            </w:r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6A64D97" w14:textId="3A65DF17" w:rsidR="00AB6545" w:rsidRPr="002361DD" w:rsidRDefault="00E036CF" w:rsidP="00E036CF">
            <w:pPr>
              <w:pStyle w:val="TableHeader"/>
              <w:rPr>
                <w:lang w:val="vi-VN"/>
              </w:rPr>
            </w:pPr>
            <w:r>
              <w:t>Pentaho, Oracle</w:t>
            </w:r>
          </w:p>
        </w:tc>
      </w:tr>
    </w:tbl>
    <w:p w14:paraId="10813012" w14:textId="7182BA57" w:rsidR="003E29AB" w:rsidRPr="00BF74BD" w:rsidRDefault="003E29AB" w:rsidP="00E036CF">
      <w:pPr>
        <w:pStyle w:val="TableHeader"/>
      </w:pPr>
    </w:p>
    <w:p w14:paraId="471DD291" w14:textId="77777777" w:rsidR="00CA5B4B" w:rsidRPr="00D61CB7" w:rsidRDefault="00CA5B4B" w:rsidP="00E036CF">
      <w:pPr>
        <w:pStyle w:val="TableHeader"/>
      </w:pPr>
      <w:r w:rsidRPr="00D61CB7">
        <w:t>END OF MY CV HERE.</w:t>
      </w:r>
      <w:r w:rsidRPr="00D61CB7">
        <w:tab/>
      </w:r>
    </w:p>
    <w:sectPr w:rsidR="00CA5B4B" w:rsidRPr="00D61CB7" w:rsidSect="00BF74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720" w:right="720" w:bottom="720" w:left="720" w:header="510" w:footer="45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D73B2" w14:textId="77777777" w:rsidR="00794492" w:rsidRDefault="00794492" w:rsidP="008F1AEB">
      <w:r>
        <w:separator/>
      </w:r>
    </w:p>
    <w:p w14:paraId="63AC6F38" w14:textId="77777777" w:rsidR="00794492" w:rsidRDefault="00794492" w:rsidP="008F1AEB"/>
    <w:p w14:paraId="6933A569" w14:textId="77777777" w:rsidR="00794492" w:rsidRDefault="00794492" w:rsidP="008F1AEB"/>
    <w:p w14:paraId="7D5DA6D3" w14:textId="77777777" w:rsidR="00794492" w:rsidRDefault="00794492" w:rsidP="008F1AEB"/>
    <w:p w14:paraId="0CD5EC42" w14:textId="77777777" w:rsidR="00794492" w:rsidRDefault="00794492" w:rsidP="008F1AEB"/>
    <w:p w14:paraId="05D56058" w14:textId="77777777" w:rsidR="00794492" w:rsidRDefault="00794492" w:rsidP="008F1AEB"/>
    <w:p w14:paraId="65DDC491" w14:textId="77777777" w:rsidR="00794492" w:rsidRDefault="00794492" w:rsidP="008F1AEB"/>
    <w:p w14:paraId="07CADC26" w14:textId="77777777" w:rsidR="00794492" w:rsidRDefault="00794492" w:rsidP="008F1AEB"/>
    <w:p w14:paraId="0C6C5FBF" w14:textId="77777777" w:rsidR="00794492" w:rsidRDefault="00794492" w:rsidP="008F1AEB"/>
    <w:p w14:paraId="34A1CFDF" w14:textId="77777777" w:rsidR="00794492" w:rsidRDefault="00794492" w:rsidP="008F1AEB"/>
    <w:p w14:paraId="3EB05B4E" w14:textId="77777777" w:rsidR="00794492" w:rsidRDefault="00794492" w:rsidP="008F1AEB"/>
    <w:p w14:paraId="0EAB8925" w14:textId="77777777" w:rsidR="00794492" w:rsidRDefault="00794492" w:rsidP="008F1AEB"/>
    <w:p w14:paraId="65B900B1" w14:textId="77777777" w:rsidR="00794492" w:rsidRDefault="00794492" w:rsidP="008F1AEB"/>
    <w:p w14:paraId="055C859C" w14:textId="77777777" w:rsidR="00794492" w:rsidRDefault="00794492" w:rsidP="008F1AEB"/>
    <w:p w14:paraId="497E5616" w14:textId="77777777" w:rsidR="00794492" w:rsidRDefault="00794492" w:rsidP="008F1AEB"/>
    <w:p w14:paraId="0EB96E79" w14:textId="77777777" w:rsidR="00794492" w:rsidRDefault="00794492" w:rsidP="008F1AEB"/>
    <w:p w14:paraId="7ACFE1AF" w14:textId="77777777" w:rsidR="00794492" w:rsidRDefault="00794492" w:rsidP="008F1AEB"/>
    <w:p w14:paraId="1411EC97" w14:textId="77777777" w:rsidR="00794492" w:rsidRDefault="00794492" w:rsidP="008F1AEB"/>
    <w:p w14:paraId="0EAE13A2" w14:textId="77777777" w:rsidR="00794492" w:rsidRDefault="00794492" w:rsidP="008F1AEB"/>
    <w:p w14:paraId="4733D8DC" w14:textId="77777777" w:rsidR="00794492" w:rsidRDefault="00794492" w:rsidP="008F1AEB"/>
    <w:p w14:paraId="2B1353CE" w14:textId="77777777" w:rsidR="00794492" w:rsidRDefault="00794492"/>
    <w:p w14:paraId="1F82BE2F" w14:textId="77777777" w:rsidR="00794492" w:rsidRDefault="00794492"/>
  </w:endnote>
  <w:endnote w:type="continuationSeparator" w:id="0">
    <w:p w14:paraId="68D8FF94" w14:textId="77777777" w:rsidR="00794492" w:rsidRDefault="00794492" w:rsidP="008F1AEB">
      <w:r>
        <w:continuationSeparator/>
      </w:r>
    </w:p>
    <w:p w14:paraId="67D1B77D" w14:textId="77777777" w:rsidR="00794492" w:rsidRDefault="00794492" w:rsidP="008F1AEB"/>
    <w:p w14:paraId="737937BC" w14:textId="77777777" w:rsidR="00794492" w:rsidRDefault="00794492" w:rsidP="008F1AEB"/>
    <w:p w14:paraId="0C5C14C5" w14:textId="77777777" w:rsidR="00794492" w:rsidRDefault="00794492" w:rsidP="008F1AEB"/>
    <w:p w14:paraId="43958B94" w14:textId="77777777" w:rsidR="00794492" w:rsidRDefault="00794492" w:rsidP="008F1AEB"/>
    <w:p w14:paraId="5B188794" w14:textId="77777777" w:rsidR="00794492" w:rsidRDefault="00794492" w:rsidP="008F1AEB"/>
    <w:p w14:paraId="5716184C" w14:textId="77777777" w:rsidR="00794492" w:rsidRDefault="00794492" w:rsidP="008F1AEB"/>
    <w:p w14:paraId="05AF0C28" w14:textId="77777777" w:rsidR="00794492" w:rsidRDefault="00794492" w:rsidP="008F1AEB"/>
    <w:p w14:paraId="27720744" w14:textId="77777777" w:rsidR="00794492" w:rsidRDefault="00794492" w:rsidP="008F1AEB"/>
    <w:p w14:paraId="5C8D8009" w14:textId="77777777" w:rsidR="00794492" w:rsidRDefault="00794492" w:rsidP="008F1AEB"/>
    <w:p w14:paraId="3B75CC49" w14:textId="77777777" w:rsidR="00794492" w:rsidRDefault="00794492" w:rsidP="008F1AEB"/>
    <w:p w14:paraId="312ADF64" w14:textId="77777777" w:rsidR="00794492" w:rsidRDefault="00794492" w:rsidP="008F1AEB"/>
    <w:p w14:paraId="54C8D51F" w14:textId="77777777" w:rsidR="00794492" w:rsidRDefault="00794492" w:rsidP="008F1AEB"/>
    <w:p w14:paraId="37A4DF47" w14:textId="77777777" w:rsidR="00794492" w:rsidRDefault="00794492" w:rsidP="008F1AEB"/>
    <w:p w14:paraId="4B16788A" w14:textId="77777777" w:rsidR="00794492" w:rsidRDefault="00794492" w:rsidP="008F1AEB"/>
    <w:p w14:paraId="381B267E" w14:textId="77777777" w:rsidR="00794492" w:rsidRDefault="00794492" w:rsidP="008F1AEB"/>
    <w:p w14:paraId="04A079E2" w14:textId="77777777" w:rsidR="00794492" w:rsidRDefault="00794492" w:rsidP="008F1AEB"/>
    <w:p w14:paraId="1B7078DE" w14:textId="77777777" w:rsidR="00794492" w:rsidRDefault="00794492" w:rsidP="008F1AEB"/>
    <w:p w14:paraId="44D9A51B" w14:textId="77777777" w:rsidR="00794492" w:rsidRDefault="00794492" w:rsidP="008F1AEB"/>
    <w:p w14:paraId="6C9FC915" w14:textId="77777777" w:rsidR="00794492" w:rsidRDefault="00794492" w:rsidP="008F1AEB"/>
    <w:p w14:paraId="48F22762" w14:textId="77777777" w:rsidR="00794492" w:rsidRDefault="00794492"/>
    <w:p w14:paraId="0CDDC514" w14:textId="77777777" w:rsidR="00794492" w:rsidRDefault="007944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98736252"/>
      <w:docPartObj>
        <w:docPartGallery w:val="Page Numbers (Bottom of Page)"/>
        <w:docPartUnique/>
      </w:docPartObj>
    </w:sdtPr>
    <w:sdtContent>
      <w:p w14:paraId="0D517196" w14:textId="134B362D" w:rsidR="00DA13FF" w:rsidRDefault="00DA13FF" w:rsidP="00E844C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FF1B5E4" w14:textId="15D7A7EA" w:rsidR="00E737F5" w:rsidRDefault="00E737F5" w:rsidP="008F1AEB">
    <w:pPr>
      <w:pStyle w:val="Footer"/>
      <w:rPr>
        <w:rStyle w:val="PageNumber"/>
      </w:rPr>
    </w:pPr>
  </w:p>
  <w:p w14:paraId="36DBC777" w14:textId="77777777" w:rsidR="00E737F5" w:rsidRDefault="00E737F5" w:rsidP="008F1AEB">
    <w:pPr>
      <w:pStyle w:val="Footer"/>
    </w:pPr>
  </w:p>
  <w:p w14:paraId="287FFFB1" w14:textId="77777777" w:rsidR="00E737F5" w:rsidRDefault="00E737F5" w:rsidP="008F1AEB"/>
  <w:p w14:paraId="5180EC83" w14:textId="77777777" w:rsidR="00E737F5" w:rsidRDefault="00E737F5" w:rsidP="008F1AEB"/>
  <w:p w14:paraId="59FE34CE" w14:textId="77777777" w:rsidR="00E737F5" w:rsidRDefault="00E737F5" w:rsidP="008F1AEB"/>
  <w:p w14:paraId="083CAD2A" w14:textId="77777777" w:rsidR="00E737F5" w:rsidRDefault="00E737F5" w:rsidP="008F1AEB"/>
  <w:p w14:paraId="1ACBCE12" w14:textId="77777777" w:rsidR="00E737F5" w:rsidRDefault="00E737F5" w:rsidP="008F1AEB"/>
  <w:p w14:paraId="17AD49A8" w14:textId="77777777" w:rsidR="00E737F5" w:rsidRDefault="00E737F5" w:rsidP="008F1AEB"/>
  <w:p w14:paraId="6DEF5F96" w14:textId="77777777" w:rsidR="00E737F5" w:rsidRDefault="00E737F5" w:rsidP="008F1AEB"/>
  <w:p w14:paraId="1332E81E" w14:textId="77777777" w:rsidR="00E737F5" w:rsidRDefault="00E737F5" w:rsidP="008F1AEB"/>
  <w:p w14:paraId="22FF8CA9" w14:textId="77777777" w:rsidR="00E737F5" w:rsidRDefault="00E737F5" w:rsidP="008F1AEB"/>
  <w:p w14:paraId="40C3E6FE" w14:textId="77777777" w:rsidR="00E737F5" w:rsidRDefault="00E737F5" w:rsidP="008F1AEB"/>
  <w:p w14:paraId="36816F92" w14:textId="77777777" w:rsidR="00E737F5" w:rsidRDefault="00E737F5" w:rsidP="008F1AEB"/>
  <w:p w14:paraId="1EA210F4" w14:textId="77777777" w:rsidR="00E737F5" w:rsidRDefault="00E737F5" w:rsidP="008F1AEB"/>
  <w:p w14:paraId="4A711D1C" w14:textId="77777777" w:rsidR="00E737F5" w:rsidRDefault="00E737F5" w:rsidP="008F1AEB"/>
  <w:p w14:paraId="7076850C" w14:textId="77777777" w:rsidR="00E737F5" w:rsidRDefault="00E737F5" w:rsidP="008F1AEB"/>
  <w:p w14:paraId="0DDB2150" w14:textId="77777777" w:rsidR="00E737F5" w:rsidRDefault="00E737F5" w:rsidP="008F1AEB"/>
  <w:p w14:paraId="2A99A898" w14:textId="77777777" w:rsidR="00E737F5" w:rsidRDefault="00E737F5" w:rsidP="008F1AEB"/>
  <w:p w14:paraId="63E5A157" w14:textId="77777777" w:rsidR="00E737F5" w:rsidRDefault="00E737F5" w:rsidP="008F1AEB"/>
  <w:p w14:paraId="7B6B6370" w14:textId="77777777" w:rsidR="00E737F5" w:rsidRDefault="00E737F5" w:rsidP="008F1AEB"/>
  <w:p w14:paraId="61D2C1E9" w14:textId="77777777" w:rsidR="00E737F5" w:rsidRDefault="00E737F5" w:rsidP="008F1AEB"/>
  <w:p w14:paraId="6D65FC28" w14:textId="77777777" w:rsidR="00E737F5" w:rsidRDefault="00E737F5" w:rsidP="008F1AEB"/>
  <w:p w14:paraId="4B4C295C" w14:textId="77777777" w:rsidR="00BE5E01" w:rsidRDefault="00BE5E01"/>
  <w:p w14:paraId="768639E6" w14:textId="77777777" w:rsidR="004B2741" w:rsidRDefault="004B274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82799646"/>
      <w:docPartObj>
        <w:docPartGallery w:val="Page Numbers (Bottom of Page)"/>
        <w:docPartUnique/>
      </w:docPartObj>
    </w:sdtPr>
    <w:sdtContent>
      <w:p w14:paraId="2D168C2F" w14:textId="1CA3DF00" w:rsidR="00DA13FF" w:rsidRDefault="00DA13FF" w:rsidP="00E844C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133CC">
          <w:rPr>
            <w:rStyle w:val="PageNumber"/>
            <w:noProof/>
          </w:rPr>
          <w:t>8</w:t>
        </w:r>
        <w:r>
          <w:rPr>
            <w:rStyle w:val="PageNumber"/>
          </w:rPr>
          <w:fldChar w:fldCharType="end"/>
        </w:r>
      </w:p>
    </w:sdtContent>
  </w:sdt>
  <w:p w14:paraId="73BA6475" w14:textId="698829AB" w:rsidR="00E737F5" w:rsidRDefault="00E737F5" w:rsidP="008F1AEB">
    <w:pPr>
      <w:pStyle w:val="Footer"/>
    </w:pPr>
  </w:p>
  <w:p w14:paraId="0FF57C06" w14:textId="77777777" w:rsidR="00E737F5" w:rsidRDefault="00E737F5" w:rsidP="008F1AEB"/>
  <w:p w14:paraId="6A538B72" w14:textId="77777777" w:rsidR="00BE5E01" w:rsidRDefault="00BE5E01"/>
  <w:p w14:paraId="53A040D9" w14:textId="77777777" w:rsidR="004B2741" w:rsidRDefault="004B274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5C460" w14:textId="77777777" w:rsidR="00E737F5" w:rsidRPr="00643F8D" w:rsidRDefault="00E737F5" w:rsidP="008F1AE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9E460B7" wp14:editId="395F1949">
              <wp:simplePos x="0" y="0"/>
              <wp:positionH relativeFrom="column">
                <wp:posOffset>-45720</wp:posOffset>
              </wp:positionH>
              <wp:positionV relativeFrom="paragraph">
                <wp:posOffset>37465</wp:posOffset>
              </wp:positionV>
              <wp:extent cx="6903720" cy="0"/>
              <wp:effectExtent l="11430" t="8890" r="9525" b="10160"/>
              <wp:wrapNone/>
              <wp:docPr id="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69BDB778" id="Line 1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95pt" to="540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" strokecolor="#969696" strokeweight="1pt"/>
          </w:pict>
        </mc:Fallback>
      </mc:AlternateContent>
    </w:r>
  </w:p>
  <w:p w14:paraId="705B798E" w14:textId="77777777" w:rsidR="00E737F5" w:rsidRDefault="00E737F5" w:rsidP="008F1AEB">
    <w:pPr>
      <w:pStyle w:val="Footer"/>
    </w:pPr>
    <w:r w:rsidRPr="00231DCF">
      <w:t>CSP_CV_TMP</w:t>
    </w:r>
    <w:r>
      <w:t>_</w:t>
    </w:r>
    <w:r w:rsidRPr="00231DCF">
      <w:t>En</w:t>
    </w:r>
    <w:r>
      <w:tab/>
    </w:r>
    <w:r w:rsidRPr="00643F8D">
      <w:t xml:space="preserve">Page </w:t>
    </w:r>
    <w:r w:rsidRPr="00643F8D">
      <w:fldChar w:fldCharType="begin"/>
    </w:r>
    <w:r w:rsidRPr="00643F8D">
      <w:instrText xml:space="preserve"> PAGE </w:instrText>
    </w:r>
    <w:r w:rsidRPr="00643F8D">
      <w:fldChar w:fldCharType="separate"/>
    </w:r>
    <w:r w:rsidR="00E50B31">
      <w:rPr>
        <w:noProof/>
      </w:rPr>
      <w:t>1</w:t>
    </w:r>
    <w:r w:rsidRPr="00643F8D">
      <w:fldChar w:fldCharType="end"/>
    </w:r>
    <w:r w:rsidRPr="00643F8D">
      <w:t xml:space="preserve"> of </w:t>
    </w:r>
    <w:r w:rsidR="00000000">
      <w:fldChar w:fldCharType="begin"/>
    </w:r>
    <w:r w:rsidR="00000000">
      <w:instrText xml:space="preserve"> NUMPAGES </w:instrText>
    </w:r>
    <w:r w:rsidR="00000000">
      <w:fldChar w:fldCharType="separate"/>
    </w:r>
    <w:r w:rsidR="00E50B31">
      <w:rPr>
        <w:noProof/>
      </w:rPr>
      <w:t>7</w:t>
    </w:r>
    <w:r w:rsidR="00000000">
      <w:rPr>
        <w:noProof/>
      </w:rPr>
      <w:fldChar w:fldCharType="end"/>
    </w:r>
  </w:p>
  <w:p w14:paraId="00531EE5" w14:textId="77777777" w:rsidR="00E737F5" w:rsidRDefault="00E737F5" w:rsidP="008F1AEB"/>
  <w:p w14:paraId="5296D9D4" w14:textId="77777777" w:rsidR="00BE5E01" w:rsidRDefault="00BE5E01"/>
  <w:p w14:paraId="273514D6" w14:textId="77777777" w:rsidR="004B2741" w:rsidRDefault="004B27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709D0" w14:textId="77777777" w:rsidR="00794492" w:rsidRDefault="00794492" w:rsidP="008F1AEB">
      <w:r>
        <w:separator/>
      </w:r>
    </w:p>
    <w:p w14:paraId="7BE0569D" w14:textId="77777777" w:rsidR="00794492" w:rsidRDefault="00794492" w:rsidP="008F1AEB"/>
    <w:p w14:paraId="6867AE02" w14:textId="77777777" w:rsidR="00794492" w:rsidRDefault="00794492" w:rsidP="008F1AEB"/>
    <w:p w14:paraId="6C8B6EFF" w14:textId="77777777" w:rsidR="00794492" w:rsidRDefault="00794492" w:rsidP="008F1AEB"/>
    <w:p w14:paraId="3C2E1889" w14:textId="77777777" w:rsidR="00794492" w:rsidRDefault="00794492" w:rsidP="008F1AEB"/>
    <w:p w14:paraId="4F7008D3" w14:textId="77777777" w:rsidR="00794492" w:rsidRDefault="00794492" w:rsidP="008F1AEB"/>
    <w:p w14:paraId="180F6451" w14:textId="77777777" w:rsidR="00794492" w:rsidRDefault="00794492" w:rsidP="008F1AEB"/>
    <w:p w14:paraId="21882CDA" w14:textId="77777777" w:rsidR="00794492" w:rsidRDefault="00794492" w:rsidP="008F1AEB"/>
    <w:p w14:paraId="002D6E3B" w14:textId="77777777" w:rsidR="00794492" w:rsidRDefault="00794492" w:rsidP="008F1AEB"/>
    <w:p w14:paraId="69EA8866" w14:textId="77777777" w:rsidR="00794492" w:rsidRDefault="00794492" w:rsidP="008F1AEB"/>
    <w:p w14:paraId="657FAF62" w14:textId="77777777" w:rsidR="00794492" w:rsidRDefault="00794492" w:rsidP="008F1AEB"/>
    <w:p w14:paraId="6E783444" w14:textId="77777777" w:rsidR="00794492" w:rsidRDefault="00794492" w:rsidP="008F1AEB"/>
    <w:p w14:paraId="147A039A" w14:textId="77777777" w:rsidR="00794492" w:rsidRDefault="00794492" w:rsidP="008F1AEB"/>
    <w:p w14:paraId="27E8D7D4" w14:textId="77777777" w:rsidR="00794492" w:rsidRDefault="00794492" w:rsidP="008F1AEB"/>
    <w:p w14:paraId="2AACB24A" w14:textId="77777777" w:rsidR="00794492" w:rsidRDefault="00794492" w:rsidP="008F1AEB"/>
    <w:p w14:paraId="3E40854B" w14:textId="77777777" w:rsidR="00794492" w:rsidRDefault="00794492" w:rsidP="008F1AEB"/>
    <w:p w14:paraId="4C4661DE" w14:textId="77777777" w:rsidR="00794492" w:rsidRDefault="00794492" w:rsidP="008F1AEB"/>
    <w:p w14:paraId="43255066" w14:textId="77777777" w:rsidR="00794492" w:rsidRDefault="00794492" w:rsidP="008F1AEB"/>
    <w:p w14:paraId="098A2F3A" w14:textId="77777777" w:rsidR="00794492" w:rsidRDefault="00794492" w:rsidP="008F1AEB"/>
    <w:p w14:paraId="15427334" w14:textId="77777777" w:rsidR="00794492" w:rsidRDefault="00794492" w:rsidP="008F1AEB"/>
    <w:p w14:paraId="314A4F09" w14:textId="77777777" w:rsidR="00794492" w:rsidRDefault="00794492"/>
    <w:p w14:paraId="0AC6C824" w14:textId="77777777" w:rsidR="00794492" w:rsidRDefault="00794492"/>
  </w:footnote>
  <w:footnote w:type="continuationSeparator" w:id="0">
    <w:p w14:paraId="10C07099" w14:textId="77777777" w:rsidR="00794492" w:rsidRDefault="00794492" w:rsidP="008F1AEB">
      <w:r>
        <w:continuationSeparator/>
      </w:r>
    </w:p>
    <w:p w14:paraId="41AC490A" w14:textId="77777777" w:rsidR="00794492" w:rsidRDefault="00794492" w:rsidP="008F1AEB"/>
    <w:p w14:paraId="097AEBF6" w14:textId="77777777" w:rsidR="00794492" w:rsidRDefault="00794492" w:rsidP="008F1AEB"/>
    <w:p w14:paraId="4BBB025A" w14:textId="77777777" w:rsidR="00794492" w:rsidRDefault="00794492" w:rsidP="008F1AEB"/>
    <w:p w14:paraId="60560332" w14:textId="77777777" w:rsidR="00794492" w:rsidRDefault="00794492" w:rsidP="008F1AEB"/>
    <w:p w14:paraId="5EC58076" w14:textId="77777777" w:rsidR="00794492" w:rsidRDefault="00794492" w:rsidP="008F1AEB"/>
    <w:p w14:paraId="59DE0CE7" w14:textId="77777777" w:rsidR="00794492" w:rsidRDefault="00794492" w:rsidP="008F1AEB"/>
    <w:p w14:paraId="36A1D22F" w14:textId="77777777" w:rsidR="00794492" w:rsidRDefault="00794492" w:rsidP="008F1AEB"/>
    <w:p w14:paraId="79092DDC" w14:textId="77777777" w:rsidR="00794492" w:rsidRDefault="00794492" w:rsidP="008F1AEB"/>
    <w:p w14:paraId="70315A7D" w14:textId="77777777" w:rsidR="00794492" w:rsidRDefault="00794492" w:rsidP="008F1AEB"/>
    <w:p w14:paraId="30695A22" w14:textId="77777777" w:rsidR="00794492" w:rsidRDefault="00794492" w:rsidP="008F1AEB"/>
    <w:p w14:paraId="54B39368" w14:textId="77777777" w:rsidR="00794492" w:rsidRDefault="00794492" w:rsidP="008F1AEB"/>
    <w:p w14:paraId="082ADA72" w14:textId="77777777" w:rsidR="00794492" w:rsidRDefault="00794492" w:rsidP="008F1AEB"/>
    <w:p w14:paraId="6F0AFCD6" w14:textId="77777777" w:rsidR="00794492" w:rsidRDefault="00794492" w:rsidP="008F1AEB"/>
    <w:p w14:paraId="13928B24" w14:textId="77777777" w:rsidR="00794492" w:rsidRDefault="00794492" w:rsidP="008F1AEB"/>
    <w:p w14:paraId="77F09F0B" w14:textId="77777777" w:rsidR="00794492" w:rsidRDefault="00794492" w:rsidP="008F1AEB"/>
    <w:p w14:paraId="65126753" w14:textId="77777777" w:rsidR="00794492" w:rsidRDefault="00794492" w:rsidP="008F1AEB"/>
    <w:p w14:paraId="0E12BE96" w14:textId="77777777" w:rsidR="00794492" w:rsidRDefault="00794492" w:rsidP="008F1AEB"/>
    <w:p w14:paraId="00263565" w14:textId="77777777" w:rsidR="00794492" w:rsidRDefault="00794492" w:rsidP="008F1AEB"/>
    <w:p w14:paraId="54DB204F" w14:textId="77777777" w:rsidR="00794492" w:rsidRDefault="00794492" w:rsidP="008F1AEB"/>
    <w:p w14:paraId="75734E84" w14:textId="77777777" w:rsidR="00794492" w:rsidRDefault="00794492"/>
    <w:p w14:paraId="639801AE" w14:textId="77777777" w:rsidR="00794492" w:rsidRDefault="007944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88CD4" w14:textId="77777777" w:rsidR="00E737F5" w:rsidRDefault="00E737F5" w:rsidP="008F1AEB"/>
  <w:p w14:paraId="413F5F6E" w14:textId="77777777" w:rsidR="00E737F5" w:rsidRDefault="00E737F5" w:rsidP="008F1AEB"/>
  <w:p w14:paraId="373CE491" w14:textId="77777777" w:rsidR="00E737F5" w:rsidRDefault="00E737F5" w:rsidP="008F1AEB"/>
  <w:p w14:paraId="36194DD7" w14:textId="77777777" w:rsidR="00E737F5" w:rsidRDefault="00E737F5" w:rsidP="008F1AEB"/>
  <w:p w14:paraId="03CC0FAB" w14:textId="77777777" w:rsidR="00E737F5" w:rsidRDefault="00E737F5" w:rsidP="008F1AEB"/>
  <w:p w14:paraId="4681CF70" w14:textId="77777777" w:rsidR="00E737F5" w:rsidRDefault="00E737F5" w:rsidP="008F1AEB"/>
  <w:p w14:paraId="7CFFDDFD" w14:textId="77777777" w:rsidR="00E737F5" w:rsidRDefault="00E737F5" w:rsidP="008F1AEB"/>
  <w:p w14:paraId="7EF43F19" w14:textId="77777777" w:rsidR="00E737F5" w:rsidRDefault="00E737F5" w:rsidP="008F1AEB"/>
  <w:p w14:paraId="7B259C96" w14:textId="77777777" w:rsidR="00E737F5" w:rsidRDefault="00E737F5" w:rsidP="008F1AEB"/>
  <w:p w14:paraId="6CF52618" w14:textId="77777777" w:rsidR="00E737F5" w:rsidRDefault="00E737F5" w:rsidP="008F1AEB"/>
  <w:p w14:paraId="13C34D73" w14:textId="77777777" w:rsidR="00E737F5" w:rsidRDefault="00E737F5" w:rsidP="008F1AEB"/>
  <w:p w14:paraId="467EE974" w14:textId="77777777" w:rsidR="00E737F5" w:rsidRDefault="00E737F5" w:rsidP="008F1AEB"/>
  <w:p w14:paraId="0DCED538" w14:textId="77777777" w:rsidR="00E737F5" w:rsidRDefault="00E737F5" w:rsidP="008F1AEB"/>
  <w:p w14:paraId="52D68329" w14:textId="77777777" w:rsidR="00E737F5" w:rsidRDefault="00E737F5" w:rsidP="008F1AEB"/>
  <w:p w14:paraId="0A72901E" w14:textId="77777777" w:rsidR="00E737F5" w:rsidRDefault="00E737F5" w:rsidP="008F1AEB"/>
  <w:p w14:paraId="680F88AB" w14:textId="77777777" w:rsidR="00E737F5" w:rsidRDefault="00E737F5" w:rsidP="008F1AEB"/>
  <w:p w14:paraId="36FAE3AF" w14:textId="77777777" w:rsidR="00E737F5" w:rsidRDefault="00E737F5" w:rsidP="008F1AEB"/>
  <w:p w14:paraId="51FD8910" w14:textId="77777777" w:rsidR="00E737F5" w:rsidRDefault="00E737F5" w:rsidP="008F1AEB"/>
  <w:p w14:paraId="06801883" w14:textId="77777777" w:rsidR="00E737F5" w:rsidRDefault="00E737F5" w:rsidP="008F1AEB"/>
  <w:p w14:paraId="53F70B97" w14:textId="77777777" w:rsidR="00BE5E01" w:rsidRDefault="00BE5E01"/>
  <w:p w14:paraId="701C4B9F" w14:textId="77777777" w:rsidR="004B2741" w:rsidRDefault="004B274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BFC90" w14:textId="325F0A28" w:rsidR="00E737F5" w:rsidRDefault="00957574" w:rsidP="008F1AEB">
    <w:r>
      <w:rPr>
        <w:noProof/>
      </w:rPr>
      <w:drawing>
        <wp:inline distT="0" distB="0" distL="0" distR="0" wp14:anchorId="031572A8" wp14:editId="669629BA">
          <wp:extent cx="1409700" cy="4572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7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B150DE8" w14:textId="77777777" w:rsidR="00BE5E01" w:rsidRDefault="00BE5E01"/>
  <w:p w14:paraId="14C1530B" w14:textId="77777777" w:rsidR="004B2741" w:rsidRDefault="004B274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71696" w14:textId="6CB4B1BF" w:rsidR="00E737F5" w:rsidRDefault="00957574" w:rsidP="00957574">
    <w:pPr>
      <w:pStyle w:val="Header"/>
    </w:pPr>
    <w:r>
      <w:rPr>
        <w:noProof/>
      </w:rPr>
      <w:drawing>
        <wp:inline distT="0" distB="0" distL="0" distR="0" wp14:anchorId="325A39A6" wp14:editId="3C6E40B2">
          <wp:extent cx="1409700" cy="45720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7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C19C74A" w14:textId="77777777" w:rsidR="00BE5E01" w:rsidRDefault="00BE5E01"/>
  <w:p w14:paraId="6A8339EA" w14:textId="77777777" w:rsidR="004B2741" w:rsidRDefault="004B274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B8BF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39DADDEA"/>
    <w:lvl w:ilvl="0">
      <w:numFmt w:val="decimal"/>
      <w:pStyle w:val="Achievement"/>
      <w:lvlText w:val="*"/>
      <w:lvlJc w:val="left"/>
    </w:lvl>
  </w:abstractNum>
  <w:abstractNum w:abstractNumId="2" w15:restartNumberingAfterBreak="0">
    <w:nsid w:val="01595D7A"/>
    <w:multiLevelType w:val="hybridMultilevel"/>
    <w:tmpl w:val="A68008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CC2D1F"/>
    <w:multiLevelType w:val="hybridMultilevel"/>
    <w:tmpl w:val="88C6A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136A02"/>
    <w:multiLevelType w:val="hybridMultilevel"/>
    <w:tmpl w:val="385A520C"/>
    <w:lvl w:ilvl="0" w:tplc="E0FEFFEE">
      <w:start w:val="1"/>
      <w:numFmt w:val="bullet"/>
      <w:lvlText w:val="-"/>
      <w:lvlJc w:val="left"/>
      <w:pPr>
        <w:tabs>
          <w:tab w:val="num" w:pos="705"/>
        </w:tabs>
        <w:ind w:left="375" w:hanging="1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A11675"/>
    <w:multiLevelType w:val="hybridMultilevel"/>
    <w:tmpl w:val="8A127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453E05"/>
    <w:multiLevelType w:val="hybridMultilevel"/>
    <w:tmpl w:val="AECC5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0E1A7F"/>
    <w:multiLevelType w:val="hybridMultilevel"/>
    <w:tmpl w:val="05CA5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AB30D6"/>
    <w:multiLevelType w:val="hybridMultilevel"/>
    <w:tmpl w:val="DF3C999C"/>
    <w:lvl w:ilvl="0" w:tplc="436AC458">
      <w:numFmt w:val="bullet"/>
      <w:lvlText w:val="-"/>
      <w:lvlJc w:val="left"/>
      <w:pPr>
        <w:ind w:left="720" w:hanging="360"/>
      </w:pPr>
      <w:rPr>
        <w:rFonts w:ascii="Arial" w:eastAsia="MS Gothic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406DA9"/>
    <w:multiLevelType w:val="hybridMultilevel"/>
    <w:tmpl w:val="9332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827450"/>
    <w:multiLevelType w:val="hybridMultilevel"/>
    <w:tmpl w:val="F76C76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52D32"/>
    <w:multiLevelType w:val="hybridMultilevel"/>
    <w:tmpl w:val="160E6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BD3295"/>
    <w:multiLevelType w:val="hybridMultilevel"/>
    <w:tmpl w:val="9392E8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1F0109"/>
    <w:multiLevelType w:val="hybridMultilevel"/>
    <w:tmpl w:val="E7AEB434"/>
    <w:lvl w:ilvl="0" w:tplc="6172E618">
      <w:start w:val="1"/>
      <w:numFmt w:val="bullet"/>
      <w:pStyle w:val="ListBullet"/>
      <w:lvlText w:val=""/>
      <w:lvlJc w:val="left"/>
      <w:pPr>
        <w:tabs>
          <w:tab w:val="num" w:pos="2268"/>
        </w:tabs>
        <w:ind w:left="2310" w:hanging="33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4F25D9"/>
    <w:multiLevelType w:val="hybridMultilevel"/>
    <w:tmpl w:val="86304124"/>
    <w:lvl w:ilvl="0" w:tplc="C2023CE4">
      <w:start w:val="4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61263"/>
    <w:multiLevelType w:val="hybridMultilevel"/>
    <w:tmpl w:val="4AC25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C57510"/>
    <w:multiLevelType w:val="hybridMultilevel"/>
    <w:tmpl w:val="DBB8D364"/>
    <w:lvl w:ilvl="0" w:tplc="F8AC9EDC">
      <w:numFmt w:val="bullet"/>
      <w:lvlText w:val="-"/>
      <w:lvlJc w:val="left"/>
      <w:pPr>
        <w:ind w:left="720" w:hanging="360"/>
      </w:pPr>
      <w:rPr>
        <w:rFonts w:ascii="Arial" w:eastAsia="MS Gothic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B40241"/>
    <w:multiLevelType w:val="hybridMultilevel"/>
    <w:tmpl w:val="1C9ABD86"/>
    <w:lvl w:ilvl="0" w:tplc="6AEA2EC2">
      <w:numFmt w:val="bullet"/>
      <w:lvlText w:val="-"/>
      <w:lvlJc w:val="left"/>
      <w:pPr>
        <w:ind w:left="720" w:hanging="360"/>
      </w:pPr>
      <w:rPr>
        <w:rFonts w:ascii="Arial" w:eastAsia="MS Gothic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440527"/>
    <w:multiLevelType w:val="hybridMultilevel"/>
    <w:tmpl w:val="821CCAFE"/>
    <w:lvl w:ilvl="0" w:tplc="FFFFFFFF"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7E0535B"/>
    <w:multiLevelType w:val="hybridMultilevel"/>
    <w:tmpl w:val="FE7EBF3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DD2B10"/>
    <w:multiLevelType w:val="hybridMultilevel"/>
    <w:tmpl w:val="DAE2BECC"/>
    <w:lvl w:ilvl="0" w:tplc="2D6C13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C4439B1"/>
    <w:multiLevelType w:val="hybridMultilevel"/>
    <w:tmpl w:val="F5E4AD20"/>
    <w:lvl w:ilvl="0" w:tplc="04090001">
      <w:start w:val="1"/>
      <w:numFmt w:val="bullet"/>
      <w:lvlText w:val=""/>
      <w:lvlJc w:val="left"/>
      <w:pPr>
        <w:tabs>
          <w:tab w:val="num" w:pos="72"/>
        </w:tabs>
        <w:ind w:left="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22" w15:restartNumberingAfterBreak="0">
    <w:nsid w:val="3CFF3860"/>
    <w:multiLevelType w:val="hybridMultilevel"/>
    <w:tmpl w:val="CDE42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067EEC"/>
    <w:multiLevelType w:val="hybridMultilevel"/>
    <w:tmpl w:val="D2E2D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164EC8"/>
    <w:multiLevelType w:val="hybridMultilevel"/>
    <w:tmpl w:val="696243CC"/>
    <w:lvl w:ilvl="0" w:tplc="541C344A">
      <w:numFmt w:val="bullet"/>
      <w:lvlText w:val="-"/>
      <w:lvlJc w:val="left"/>
      <w:pPr>
        <w:ind w:left="720" w:hanging="360"/>
      </w:pPr>
      <w:rPr>
        <w:rFonts w:ascii="Arial" w:eastAsia="MS Gothic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C62BB4"/>
    <w:multiLevelType w:val="hybridMultilevel"/>
    <w:tmpl w:val="C854BD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736969"/>
    <w:multiLevelType w:val="hybridMultilevel"/>
    <w:tmpl w:val="05C256DA"/>
    <w:lvl w:ilvl="0" w:tplc="7536F46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DD300C"/>
    <w:multiLevelType w:val="hybridMultilevel"/>
    <w:tmpl w:val="C62C2C9C"/>
    <w:lvl w:ilvl="0" w:tplc="F11C703A">
      <w:numFmt w:val="bullet"/>
      <w:lvlText w:val="-"/>
      <w:lvlJc w:val="left"/>
      <w:pPr>
        <w:ind w:left="720" w:hanging="360"/>
      </w:pPr>
      <w:rPr>
        <w:rFonts w:ascii="Arial" w:eastAsia="MS Gothic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280B75"/>
    <w:multiLevelType w:val="hybridMultilevel"/>
    <w:tmpl w:val="1F24F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3F0F45"/>
    <w:multiLevelType w:val="hybridMultilevel"/>
    <w:tmpl w:val="A1C6C9EC"/>
    <w:lvl w:ilvl="0" w:tplc="520E34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09413B1"/>
    <w:multiLevelType w:val="hybridMultilevel"/>
    <w:tmpl w:val="5A84E71A"/>
    <w:lvl w:ilvl="0" w:tplc="2ED653AC">
      <w:numFmt w:val="bullet"/>
      <w:lvlText w:val="-"/>
      <w:lvlJc w:val="left"/>
      <w:pPr>
        <w:ind w:left="720" w:hanging="360"/>
      </w:pPr>
      <w:rPr>
        <w:rFonts w:ascii="Arial" w:eastAsia="MS Gothic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AC2A0E"/>
    <w:multiLevelType w:val="hybridMultilevel"/>
    <w:tmpl w:val="0BB0C62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1854AB"/>
    <w:multiLevelType w:val="hybridMultilevel"/>
    <w:tmpl w:val="0652F39A"/>
    <w:lvl w:ilvl="0" w:tplc="B33A636C">
      <w:start w:val="1"/>
      <w:numFmt w:val="bullet"/>
      <w:pStyle w:val="listLevel0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451760"/>
    <w:multiLevelType w:val="hybridMultilevel"/>
    <w:tmpl w:val="C86EADB8"/>
    <w:lvl w:ilvl="0" w:tplc="E0FEFFEE">
      <w:start w:val="1"/>
      <w:numFmt w:val="bullet"/>
      <w:lvlText w:val="-"/>
      <w:lvlJc w:val="left"/>
      <w:pPr>
        <w:tabs>
          <w:tab w:val="num" w:pos="705"/>
        </w:tabs>
        <w:ind w:left="375" w:hanging="1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F35F8C"/>
    <w:multiLevelType w:val="hybridMultilevel"/>
    <w:tmpl w:val="B91841D4"/>
    <w:lvl w:ilvl="0" w:tplc="917228EE">
      <w:numFmt w:val="bullet"/>
      <w:lvlText w:val="-"/>
      <w:lvlJc w:val="left"/>
      <w:pPr>
        <w:ind w:left="720" w:hanging="360"/>
      </w:pPr>
      <w:rPr>
        <w:rFonts w:ascii="Arial" w:eastAsia="MS Gothic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DD35A0"/>
    <w:multiLevelType w:val="hybridMultilevel"/>
    <w:tmpl w:val="8A324358"/>
    <w:lvl w:ilvl="0" w:tplc="E848AB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51038E"/>
    <w:multiLevelType w:val="hybridMultilevel"/>
    <w:tmpl w:val="4E487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B21B82"/>
    <w:multiLevelType w:val="hybridMultilevel"/>
    <w:tmpl w:val="10A27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273617">
    <w:abstractNumId w:val="31"/>
  </w:num>
  <w:num w:numId="2" w16cid:durableId="1773669344">
    <w:abstractNumId w:val="12"/>
  </w:num>
  <w:num w:numId="3" w16cid:durableId="1124350516">
    <w:abstractNumId w:val="35"/>
  </w:num>
  <w:num w:numId="4" w16cid:durableId="1351764261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 w16cid:durableId="1658991710">
    <w:abstractNumId w:val="2"/>
  </w:num>
  <w:num w:numId="6" w16cid:durableId="869803534">
    <w:abstractNumId w:val="18"/>
  </w:num>
  <w:num w:numId="7" w16cid:durableId="370113278">
    <w:abstractNumId w:val="19"/>
  </w:num>
  <w:num w:numId="8" w16cid:durableId="1221672674">
    <w:abstractNumId w:val="32"/>
  </w:num>
  <w:num w:numId="9" w16cid:durableId="1320957247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 w16cid:durableId="83379428">
    <w:abstractNumId w:val="10"/>
  </w:num>
  <w:num w:numId="11" w16cid:durableId="2062826401">
    <w:abstractNumId w:val="33"/>
  </w:num>
  <w:num w:numId="12" w16cid:durableId="1877808274">
    <w:abstractNumId w:val="0"/>
  </w:num>
  <w:num w:numId="13" w16cid:durableId="971860548">
    <w:abstractNumId w:val="13"/>
  </w:num>
  <w:num w:numId="14" w16cid:durableId="1936329252">
    <w:abstractNumId w:val="26"/>
  </w:num>
  <w:num w:numId="15" w16cid:durableId="748428958">
    <w:abstractNumId w:val="14"/>
  </w:num>
  <w:num w:numId="16" w16cid:durableId="527371489">
    <w:abstractNumId w:val="4"/>
  </w:num>
  <w:num w:numId="17" w16cid:durableId="310446376">
    <w:abstractNumId w:val="29"/>
  </w:num>
  <w:num w:numId="18" w16cid:durableId="803813551">
    <w:abstractNumId w:val="20"/>
  </w:num>
  <w:num w:numId="19" w16cid:durableId="1173884125">
    <w:abstractNumId w:val="25"/>
  </w:num>
  <w:num w:numId="20" w16cid:durableId="315959551">
    <w:abstractNumId w:val="3"/>
  </w:num>
  <w:num w:numId="21" w16cid:durableId="1117797473">
    <w:abstractNumId w:val="21"/>
  </w:num>
  <w:num w:numId="22" w16cid:durableId="103573290">
    <w:abstractNumId w:val="16"/>
  </w:num>
  <w:num w:numId="23" w16cid:durableId="1392000914">
    <w:abstractNumId w:val="17"/>
  </w:num>
  <w:num w:numId="24" w16cid:durableId="911503097">
    <w:abstractNumId w:val="34"/>
  </w:num>
  <w:num w:numId="25" w16cid:durableId="451635410">
    <w:abstractNumId w:val="27"/>
  </w:num>
  <w:num w:numId="26" w16cid:durableId="942421435">
    <w:abstractNumId w:val="24"/>
  </w:num>
  <w:num w:numId="27" w16cid:durableId="2067024839">
    <w:abstractNumId w:val="30"/>
  </w:num>
  <w:num w:numId="28" w16cid:durableId="1515070755">
    <w:abstractNumId w:val="8"/>
  </w:num>
  <w:num w:numId="29" w16cid:durableId="222907305">
    <w:abstractNumId w:val="23"/>
  </w:num>
  <w:num w:numId="30" w16cid:durableId="1211189656">
    <w:abstractNumId w:val="9"/>
  </w:num>
  <w:num w:numId="31" w16cid:durableId="260719007">
    <w:abstractNumId w:val="36"/>
  </w:num>
  <w:num w:numId="32" w16cid:durableId="597257730">
    <w:abstractNumId w:val="7"/>
  </w:num>
  <w:num w:numId="33" w16cid:durableId="531848305">
    <w:abstractNumId w:val="22"/>
  </w:num>
  <w:num w:numId="34" w16cid:durableId="1467042082">
    <w:abstractNumId w:val="28"/>
  </w:num>
  <w:num w:numId="35" w16cid:durableId="247155081">
    <w:abstractNumId w:val="6"/>
  </w:num>
  <w:num w:numId="36" w16cid:durableId="363023227">
    <w:abstractNumId w:val="37"/>
  </w:num>
  <w:num w:numId="37" w16cid:durableId="250550383">
    <w:abstractNumId w:val="5"/>
  </w:num>
  <w:num w:numId="38" w16cid:durableId="510295012">
    <w:abstractNumId w:val="15"/>
  </w:num>
  <w:num w:numId="39" w16cid:durableId="1438449754">
    <w:abstractNumId w:val="11"/>
  </w:num>
  <w:num w:numId="40" w16cid:durableId="914321667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AU" w:vendorID="64" w:dllVersion="6" w:nlCheck="1" w:checkStyle="1"/>
  <w:activeWritingStyle w:appName="MSWord" w:lang="en-US" w:vendorID="64" w:dllVersion="4096" w:nlCheck="1" w:checkStyle="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23E"/>
    <w:rsid w:val="00004975"/>
    <w:rsid w:val="00005798"/>
    <w:rsid w:val="00005B87"/>
    <w:rsid w:val="00012FD4"/>
    <w:rsid w:val="000215E2"/>
    <w:rsid w:val="000218C9"/>
    <w:rsid w:val="000222E3"/>
    <w:rsid w:val="000317C9"/>
    <w:rsid w:val="000321CA"/>
    <w:rsid w:val="00034F76"/>
    <w:rsid w:val="00035776"/>
    <w:rsid w:val="00040F26"/>
    <w:rsid w:val="000437B3"/>
    <w:rsid w:val="00043F56"/>
    <w:rsid w:val="00051EF2"/>
    <w:rsid w:val="000521C0"/>
    <w:rsid w:val="00054ECF"/>
    <w:rsid w:val="000558AA"/>
    <w:rsid w:val="00060F3D"/>
    <w:rsid w:val="00062687"/>
    <w:rsid w:val="00062AA0"/>
    <w:rsid w:val="000632A7"/>
    <w:rsid w:val="000678E1"/>
    <w:rsid w:val="0007276E"/>
    <w:rsid w:val="00075AA5"/>
    <w:rsid w:val="0007689E"/>
    <w:rsid w:val="0008041A"/>
    <w:rsid w:val="0008044E"/>
    <w:rsid w:val="00080753"/>
    <w:rsid w:val="000811C4"/>
    <w:rsid w:val="00081323"/>
    <w:rsid w:val="00082265"/>
    <w:rsid w:val="00082B42"/>
    <w:rsid w:val="00085BB2"/>
    <w:rsid w:val="00086206"/>
    <w:rsid w:val="0009082B"/>
    <w:rsid w:val="00093844"/>
    <w:rsid w:val="000946AD"/>
    <w:rsid w:val="000B3B24"/>
    <w:rsid w:val="000B6FE3"/>
    <w:rsid w:val="000C01C8"/>
    <w:rsid w:val="000D07B5"/>
    <w:rsid w:val="000D22E5"/>
    <w:rsid w:val="000D64AB"/>
    <w:rsid w:val="000D7763"/>
    <w:rsid w:val="000D7985"/>
    <w:rsid w:val="000E4867"/>
    <w:rsid w:val="000F0F71"/>
    <w:rsid w:val="000F2A89"/>
    <w:rsid w:val="000F57E5"/>
    <w:rsid w:val="000F5DFC"/>
    <w:rsid w:val="000F7884"/>
    <w:rsid w:val="0010417A"/>
    <w:rsid w:val="001114E4"/>
    <w:rsid w:val="001149DE"/>
    <w:rsid w:val="0012015E"/>
    <w:rsid w:val="00120F79"/>
    <w:rsid w:val="00124EC6"/>
    <w:rsid w:val="00130E2E"/>
    <w:rsid w:val="001328A3"/>
    <w:rsid w:val="00133693"/>
    <w:rsid w:val="001342AD"/>
    <w:rsid w:val="00144D26"/>
    <w:rsid w:val="001454F9"/>
    <w:rsid w:val="00150C2D"/>
    <w:rsid w:val="0015243B"/>
    <w:rsid w:val="00152B8F"/>
    <w:rsid w:val="00160CBF"/>
    <w:rsid w:val="00165074"/>
    <w:rsid w:val="00173408"/>
    <w:rsid w:val="00174273"/>
    <w:rsid w:val="00174CC7"/>
    <w:rsid w:val="00181D8A"/>
    <w:rsid w:val="00182DC0"/>
    <w:rsid w:val="00183F9F"/>
    <w:rsid w:val="001859AC"/>
    <w:rsid w:val="0019255B"/>
    <w:rsid w:val="00192D0E"/>
    <w:rsid w:val="001977B6"/>
    <w:rsid w:val="001A24D2"/>
    <w:rsid w:val="001B05D5"/>
    <w:rsid w:val="001B25EE"/>
    <w:rsid w:val="001B41FE"/>
    <w:rsid w:val="001C466F"/>
    <w:rsid w:val="001C4ED3"/>
    <w:rsid w:val="001D1FE7"/>
    <w:rsid w:val="001D68C1"/>
    <w:rsid w:val="001D6C8D"/>
    <w:rsid w:val="001D7E45"/>
    <w:rsid w:val="001E1178"/>
    <w:rsid w:val="001E271D"/>
    <w:rsid w:val="001E5F51"/>
    <w:rsid w:val="001E72DB"/>
    <w:rsid w:val="001E7A2D"/>
    <w:rsid w:val="002011B3"/>
    <w:rsid w:val="0020603A"/>
    <w:rsid w:val="0020611C"/>
    <w:rsid w:val="002107EF"/>
    <w:rsid w:val="002132DD"/>
    <w:rsid w:val="002156C0"/>
    <w:rsid w:val="002179E3"/>
    <w:rsid w:val="00217B1B"/>
    <w:rsid w:val="002216DF"/>
    <w:rsid w:val="00222400"/>
    <w:rsid w:val="00223D84"/>
    <w:rsid w:val="002277B6"/>
    <w:rsid w:val="002301DD"/>
    <w:rsid w:val="0023138F"/>
    <w:rsid w:val="002314E8"/>
    <w:rsid w:val="00231DCF"/>
    <w:rsid w:val="00232BF1"/>
    <w:rsid w:val="002361DD"/>
    <w:rsid w:val="00244AA9"/>
    <w:rsid w:val="00246CFF"/>
    <w:rsid w:val="00252209"/>
    <w:rsid w:val="00252490"/>
    <w:rsid w:val="00253415"/>
    <w:rsid w:val="002571C0"/>
    <w:rsid w:val="00261D00"/>
    <w:rsid w:val="00263297"/>
    <w:rsid w:val="00264396"/>
    <w:rsid w:val="00267C1C"/>
    <w:rsid w:val="00271714"/>
    <w:rsid w:val="00277D2D"/>
    <w:rsid w:val="00280500"/>
    <w:rsid w:val="002841F0"/>
    <w:rsid w:val="00287F09"/>
    <w:rsid w:val="00292690"/>
    <w:rsid w:val="0029752A"/>
    <w:rsid w:val="002A22B3"/>
    <w:rsid w:val="002A4FFA"/>
    <w:rsid w:val="002B0C35"/>
    <w:rsid w:val="002B1550"/>
    <w:rsid w:val="002C276E"/>
    <w:rsid w:val="002D17F5"/>
    <w:rsid w:val="002D1D2A"/>
    <w:rsid w:val="002D3C74"/>
    <w:rsid w:val="002D501B"/>
    <w:rsid w:val="002D61B1"/>
    <w:rsid w:val="002E0A45"/>
    <w:rsid w:val="002E2404"/>
    <w:rsid w:val="002E60BD"/>
    <w:rsid w:val="002E71E4"/>
    <w:rsid w:val="002E7822"/>
    <w:rsid w:val="002F49E8"/>
    <w:rsid w:val="00301707"/>
    <w:rsid w:val="003021C3"/>
    <w:rsid w:val="00304D34"/>
    <w:rsid w:val="003152B0"/>
    <w:rsid w:val="00315798"/>
    <w:rsid w:val="003212A4"/>
    <w:rsid w:val="0032263E"/>
    <w:rsid w:val="00326F51"/>
    <w:rsid w:val="00326FD0"/>
    <w:rsid w:val="00330CB0"/>
    <w:rsid w:val="00335050"/>
    <w:rsid w:val="003351A7"/>
    <w:rsid w:val="00335C0E"/>
    <w:rsid w:val="00336DB1"/>
    <w:rsid w:val="00337335"/>
    <w:rsid w:val="003403CB"/>
    <w:rsid w:val="00340B73"/>
    <w:rsid w:val="00341672"/>
    <w:rsid w:val="00341B87"/>
    <w:rsid w:val="00345601"/>
    <w:rsid w:val="00353D8B"/>
    <w:rsid w:val="00363510"/>
    <w:rsid w:val="003711AB"/>
    <w:rsid w:val="00371CA3"/>
    <w:rsid w:val="00373DF5"/>
    <w:rsid w:val="00374062"/>
    <w:rsid w:val="0037416A"/>
    <w:rsid w:val="00374CD4"/>
    <w:rsid w:val="00375DB4"/>
    <w:rsid w:val="0037660B"/>
    <w:rsid w:val="003774A3"/>
    <w:rsid w:val="00380477"/>
    <w:rsid w:val="003932D4"/>
    <w:rsid w:val="0039394A"/>
    <w:rsid w:val="0039463E"/>
    <w:rsid w:val="00397823"/>
    <w:rsid w:val="003A5413"/>
    <w:rsid w:val="003A74C7"/>
    <w:rsid w:val="003A76AC"/>
    <w:rsid w:val="003A7EE9"/>
    <w:rsid w:val="003B0C34"/>
    <w:rsid w:val="003C043C"/>
    <w:rsid w:val="003C0BA1"/>
    <w:rsid w:val="003C1DD4"/>
    <w:rsid w:val="003C3A55"/>
    <w:rsid w:val="003C63C3"/>
    <w:rsid w:val="003C75EF"/>
    <w:rsid w:val="003D24EB"/>
    <w:rsid w:val="003D38A9"/>
    <w:rsid w:val="003D55DB"/>
    <w:rsid w:val="003D5A39"/>
    <w:rsid w:val="003E29AB"/>
    <w:rsid w:val="003E6517"/>
    <w:rsid w:val="003E7BCD"/>
    <w:rsid w:val="003F0726"/>
    <w:rsid w:val="003F0FD5"/>
    <w:rsid w:val="003F3AFB"/>
    <w:rsid w:val="003F6C2B"/>
    <w:rsid w:val="00400829"/>
    <w:rsid w:val="004010F0"/>
    <w:rsid w:val="00401159"/>
    <w:rsid w:val="00404033"/>
    <w:rsid w:val="00404D25"/>
    <w:rsid w:val="004059B2"/>
    <w:rsid w:val="00406713"/>
    <w:rsid w:val="00410FED"/>
    <w:rsid w:val="00411619"/>
    <w:rsid w:val="00422068"/>
    <w:rsid w:val="00430765"/>
    <w:rsid w:val="00436CD5"/>
    <w:rsid w:val="004370C2"/>
    <w:rsid w:val="00437551"/>
    <w:rsid w:val="00437578"/>
    <w:rsid w:val="00437D3F"/>
    <w:rsid w:val="00445491"/>
    <w:rsid w:val="0044699F"/>
    <w:rsid w:val="00446D36"/>
    <w:rsid w:val="004517FF"/>
    <w:rsid w:val="00451A01"/>
    <w:rsid w:val="00456CCE"/>
    <w:rsid w:val="0046039B"/>
    <w:rsid w:val="00460720"/>
    <w:rsid w:val="00464C76"/>
    <w:rsid w:val="004702C2"/>
    <w:rsid w:val="0047209B"/>
    <w:rsid w:val="0047520A"/>
    <w:rsid w:val="00475F75"/>
    <w:rsid w:val="00476C6F"/>
    <w:rsid w:val="00477064"/>
    <w:rsid w:val="00485977"/>
    <w:rsid w:val="0049600A"/>
    <w:rsid w:val="004A2766"/>
    <w:rsid w:val="004B19C9"/>
    <w:rsid w:val="004B2741"/>
    <w:rsid w:val="004B28FB"/>
    <w:rsid w:val="004B3B64"/>
    <w:rsid w:val="004B5841"/>
    <w:rsid w:val="004B7439"/>
    <w:rsid w:val="004D7596"/>
    <w:rsid w:val="004D7782"/>
    <w:rsid w:val="004F1C1D"/>
    <w:rsid w:val="004F37FA"/>
    <w:rsid w:val="004F44AD"/>
    <w:rsid w:val="004F6A50"/>
    <w:rsid w:val="004F738F"/>
    <w:rsid w:val="00503A48"/>
    <w:rsid w:val="005063CD"/>
    <w:rsid w:val="00507CB3"/>
    <w:rsid w:val="00514D1A"/>
    <w:rsid w:val="00516B81"/>
    <w:rsid w:val="00517C38"/>
    <w:rsid w:val="005224C4"/>
    <w:rsid w:val="0052326E"/>
    <w:rsid w:val="005233CE"/>
    <w:rsid w:val="00524980"/>
    <w:rsid w:val="00526B1B"/>
    <w:rsid w:val="005270CC"/>
    <w:rsid w:val="00530609"/>
    <w:rsid w:val="00530B30"/>
    <w:rsid w:val="005349BC"/>
    <w:rsid w:val="0054538F"/>
    <w:rsid w:val="00546100"/>
    <w:rsid w:val="00551097"/>
    <w:rsid w:val="005511A4"/>
    <w:rsid w:val="00553BF6"/>
    <w:rsid w:val="00554272"/>
    <w:rsid w:val="0056153C"/>
    <w:rsid w:val="005634B8"/>
    <w:rsid w:val="00573F3A"/>
    <w:rsid w:val="00575796"/>
    <w:rsid w:val="00576317"/>
    <w:rsid w:val="00576793"/>
    <w:rsid w:val="0058054B"/>
    <w:rsid w:val="0058105C"/>
    <w:rsid w:val="00592C0F"/>
    <w:rsid w:val="005934CA"/>
    <w:rsid w:val="00594D90"/>
    <w:rsid w:val="005955E5"/>
    <w:rsid w:val="00597FC2"/>
    <w:rsid w:val="005A1970"/>
    <w:rsid w:val="005A7AC3"/>
    <w:rsid w:val="005B1410"/>
    <w:rsid w:val="005B1A40"/>
    <w:rsid w:val="005B32F9"/>
    <w:rsid w:val="005B4A11"/>
    <w:rsid w:val="005B570C"/>
    <w:rsid w:val="005B6F5A"/>
    <w:rsid w:val="005C7BB6"/>
    <w:rsid w:val="005D0E7D"/>
    <w:rsid w:val="005D28BE"/>
    <w:rsid w:val="005D3820"/>
    <w:rsid w:val="005D4F8C"/>
    <w:rsid w:val="005D7154"/>
    <w:rsid w:val="005D731C"/>
    <w:rsid w:val="005E070A"/>
    <w:rsid w:val="005E1B6D"/>
    <w:rsid w:val="005E5117"/>
    <w:rsid w:val="005E62DB"/>
    <w:rsid w:val="005E70D8"/>
    <w:rsid w:val="005E725D"/>
    <w:rsid w:val="005F000C"/>
    <w:rsid w:val="005F3899"/>
    <w:rsid w:val="005F3E67"/>
    <w:rsid w:val="005F7A3C"/>
    <w:rsid w:val="00601717"/>
    <w:rsid w:val="00604A6B"/>
    <w:rsid w:val="00607935"/>
    <w:rsid w:val="006247B8"/>
    <w:rsid w:val="00625949"/>
    <w:rsid w:val="00625FD3"/>
    <w:rsid w:val="006303EE"/>
    <w:rsid w:val="00630ADE"/>
    <w:rsid w:val="00634153"/>
    <w:rsid w:val="00635B6D"/>
    <w:rsid w:val="006416DB"/>
    <w:rsid w:val="00642178"/>
    <w:rsid w:val="00643F8D"/>
    <w:rsid w:val="00645C6E"/>
    <w:rsid w:val="00650533"/>
    <w:rsid w:val="0065525D"/>
    <w:rsid w:val="00657589"/>
    <w:rsid w:val="0066255D"/>
    <w:rsid w:val="006637CA"/>
    <w:rsid w:val="00671AB4"/>
    <w:rsid w:val="00674267"/>
    <w:rsid w:val="006759D2"/>
    <w:rsid w:val="00676B85"/>
    <w:rsid w:val="006848C7"/>
    <w:rsid w:val="00690889"/>
    <w:rsid w:val="00690AF8"/>
    <w:rsid w:val="00697B48"/>
    <w:rsid w:val="00697F3B"/>
    <w:rsid w:val="006A08D8"/>
    <w:rsid w:val="006B4540"/>
    <w:rsid w:val="006B65E8"/>
    <w:rsid w:val="006B7B1B"/>
    <w:rsid w:val="006C50D9"/>
    <w:rsid w:val="006C5268"/>
    <w:rsid w:val="006D066D"/>
    <w:rsid w:val="006D3AAE"/>
    <w:rsid w:val="006D4BAC"/>
    <w:rsid w:val="006D723A"/>
    <w:rsid w:val="006E022B"/>
    <w:rsid w:val="006E2E74"/>
    <w:rsid w:val="006E6DFD"/>
    <w:rsid w:val="006E7B94"/>
    <w:rsid w:val="006F0E54"/>
    <w:rsid w:val="006F1CAF"/>
    <w:rsid w:val="006F2C3C"/>
    <w:rsid w:val="006F2C3D"/>
    <w:rsid w:val="006F3C4B"/>
    <w:rsid w:val="006F3DA8"/>
    <w:rsid w:val="007010B8"/>
    <w:rsid w:val="00701B36"/>
    <w:rsid w:val="00705D19"/>
    <w:rsid w:val="00706BAE"/>
    <w:rsid w:val="007109BA"/>
    <w:rsid w:val="00711774"/>
    <w:rsid w:val="0071301A"/>
    <w:rsid w:val="0071788E"/>
    <w:rsid w:val="007228B8"/>
    <w:rsid w:val="00725434"/>
    <w:rsid w:val="00726A5A"/>
    <w:rsid w:val="00730348"/>
    <w:rsid w:val="0073308F"/>
    <w:rsid w:val="00734BCB"/>
    <w:rsid w:val="00734F45"/>
    <w:rsid w:val="00735073"/>
    <w:rsid w:val="00741BF7"/>
    <w:rsid w:val="0074234F"/>
    <w:rsid w:val="007448A1"/>
    <w:rsid w:val="00746072"/>
    <w:rsid w:val="00746E82"/>
    <w:rsid w:val="00754C3F"/>
    <w:rsid w:val="00756EF0"/>
    <w:rsid w:val="00762DDA"/>
    <w:rsid w:val="00766425"/>
    <w:rsid w:val="007678D3"/>
    <w:rsid w:val="007700C4"/>
    <w:rsid w:val="00770D44"/>
    <w:rsid w:val="007751BC"/>
    <w:rsid w:val="0077589A"/>
    <w:rsid w:val="007760A0"/>
    <w:rsid w:val="007906DF"/>
    <w:rsid w:val="00793130"/>
    <w:rsid w:val="00794492"/>
    <w:rsid w:val="00794B1C"/>
    <w:rsid w:val="007A1F25"/>
    <w:rsid w:val="007A2C8D"/>
    <w:rsid w:val="007A409A"/>
    <w:rsid w:val="007A4C7B"/>
    <w:rsid w:val="007B095C"/>
    <w:rsid w:val="007B2B99"/>
    <w:rsid w:val="007B73C9"/>
    <w:rsid w:val="007B7D99"/>
    <w:rsid w:val="007C1475"/>
    <w:rsid w:val="007C20F8"/>
    <w:rsid w:val="007C78BD"/>
    <w:rsid w:val="007D36E1"/>
    <w:rsid w:val="007D3E09"/>
    <w:rsid w:val="007D4F9C"/>
    <w:rsid w:val="007D7630"/>
    <w:rsid w:val="007E103E"/>
    <w:rsid w:val="007E5DCF"/>
    <w:rsid w:val="007E6F61"/>
    <w:rsid w:val="007E7BD8"/>
    <w:rsid w:val="007F1BFC"/>
    <w:rsid w:val="007F288F"/>
    <w:rsid w:val="007F4F9E"/>
    <w:rsid w:val="007F5E2D"/>
    <w:rsid w:val="008044D4"/>
    <w:rsid w:val="00804D69"/>
    <w:rsid w:val="008105DE"/>
    <w:rsid w:val="00813716"/>
    <w:rsid w:val="00816E2C"/>
    <w:rsid w:val="00820D6B"/>
    <w:rsid w:val="0082596A"/>
    <w:rsid w:val="00826178"/>
    <w:rsid w:val="00826C27"/>
    <w:rsid w:val="00827222"/>
    <w:rsid w:val="0083202B"/>
    <w:rsid w:val="008339BD"/>
    <w:rsid w:val="00834DFE"/>
    <w:rsid w:val="00843827"/>
    <w:rsid w:val="00845B85"/>
    <w:rsid w:val="00846698"/>
    <w:rsid w:val="00846FC1"/>
    <w:rsid w:val="0085080C"/>
    <w:rsid w:val="00851B40"/>
    <w:rsid w:val="00851FF1"/>
    <w:rsid w:val="008547A2"/>
    <w:rsid w:val="00855CB8"/>
    <w:rsid w:val="0086078D"/>
    <w:rsid w:val="00865E5F"/>
    <w:rsid w:val="00866EEB"/>
    <w:rsid w:val="00871CC5"/>
    <w:rsid w:val="00873942"/>
    <w:rsid w:val="00875CB7"/>
    <w:rsid w:val="00881E55"/>
    <w:rsid w:val="00884780"/>
    <w:rsid w:val="00887388"/>
    <w:rsid w:val="00891D82"/>
    <w:rsid w:val="008948AA"/>
    <w:rsid w:val="00897C83"/>
    <w:rsid w:val="00897FB0"/>
    <w:rsid w:val="008A36F9"/>
    <w:rsid w:val="008A57B5"/>
    <w:rsid w:val="008A5AAA"/>
    <w:rsid w:val="008A6685"/>
    <w:rsid w:val="008A71DC"/>
    <w:rsid w:val="008B0887"/>
    <w:rsid w:val="008B1130"/>
    <w:rsid w:val="008B2C8E"/>
    <w:rsid w:val="008B4673"/>
    <w:rsid w:val="008C1107"/>
    <w:rsid w:val="008C3658"/>
    <w:rsid w:val="008D1071"/>
    <w:rsid w:val="008D3073"/>
    <w:rsid w:val="008D7C94"/>
    <w:rsid w:val="008E25B8"/>
    <w:rsid w:val="008E3AE1"/>
    <w:rsid w:val="008E3DC5"/>
    <w:rsid w:val="008E5622"/>
    <w:rsid w:val="008E7F5E"/>
    <w:rsid w:val="008F00E2"/>
    <w:rsid w:val="008F1AEB"/>
    <w:rsid w:val="008F45C1"/>
    <w:rsid w:val="008F4BD2"/>
    <w:rsid w:val="008F65E5"/>
    <w:rsid w:val="008F7587"/>
    <w:rsid w:val="008F7B3B"/>
    <w:rsid w:val="00902947"/>
    <w:rsid w:val="00902CC3"/>
    <w:rsid w:val="00903DEE"/>
    <w:rsid w:val="00903E46"/>
    <w:rsid w:val="00910A34"/>
    <w:rsid w:val="00912FCB"/>
    <w:rsid w:val="00914B31"/>
    <w:rsid w:val="0093014E"/>
    <w:rsid w:val="00932578"/>
    <w:rsid w:val="00936450"/>
    <w:rsid w:val="00942CC7"/>
    <w:rsid w:val="00942EAA"/>
    <w:rsid w:val="00943084"/>
    <w:rsid w:val="0094599E"/>
    <w:rsid w:val="00945A13"/>
    <w:rsid w:val="009506AE"/>
    <w:rsid w:val="00951568"/>
    <w:rsid w:val="00951658"/>
    <w:rsid w:val="009541D8"/>
    <w:rsid w:val="00954286"/>
    <w:rsid w:val="009562FF"/>
    <w:rsid w:val="0095644B"/>
    <w:rsid w:val="00957574"/>
    <w:rsid w:val="0096332B"/>
    <w:rsid w:val="00964D69"/>
    <w:rsid w:val="00966093"/>
    <w:rsid w:val="00975764"/>
    <w:rsid w:val="009802FF"/>
    <w:rsid w:val="00983640"/>
    <w:rsid w:val="009852BC"/>
    <w:rsid w:val="00992A17"/>
    <w:rsid w:val="009951BE"/>
    <w:rsid w:val="009A0565"/>
    <w:rsid w:val="009A41AB"/>
    <w:rsid w:val="009B061A"/>
    <w:rsid w:val="009B2161"/>
    <w:rsid w:val="009B26A0"/>
    <w:rsid w:val="009B325B"/>
    <w:rsid w:val="009B52DB"/>
    <w:rsid w:val="009B52EB"/>
    <w:rsid w:val="009B6D4A"/>
    <w:rsid w:val="009B6EC7"/>
    <w:rsid w:val="009C55A9"/>
    <w:rsid w:val="009D0D4C"/>
    <w:rsid w:val="009D237C"/>
    <w:rsid w:val="009D2E70"/>
    <w:rsid w:val="009D4EB8"/>
    <w:rsid w:val="009D576E"/>
    <w:rsid w:val="009D7FF7"/>
    <w:rsid w:val="009E190E"/>
    <w:rsid w:val="009F20F9"/>
    <w:rsid w:val="009F5B2A"/>
    <w:rsid w:val="009F79C0"/>
    <w:rsid w:val="00A043C6"/>
    <w:rsid w:val="00A06FDA"/>
    <w:rsid w:val="00A1060F"/>
    <w:rsid w:val="00A113B4"/>
    <w:rsid w:val="00A13279"/>
    <w:rsid w:val="00A133CC"/>
    <w:rsid w:val="00A22129"/>
    <w:rsid w:val="00A22AAC"/>
    <w:rsid w:val="00A2314F"/>
    <w:rsid w:val="00A2321B"/>
    <w:rsid w:val="00A25598"/>
    <w:rsid w:val="00A27A04"/>
    <w:rsid w:val="00A312EC"/>
    <w:rsid w:val="00A342BD"/>
    <w:rsid w:val="00A35EBB"/>
    <w:rsid w:val="00A366C6"/>
    <w:rsid w:val="00A41ACD"/>
    <w:rsid w:val="00A442F6"/>
    <w:rsid w:val="00A4437D"/>
    <w:rsid w:val="00A46A5C"/>
    <w:rsid w:val="00A531CB"/>
    <w:rsid w:val="00A537F6"/>
    <w:rsid w:val="00A56219"/>
    <w:rsid w:val="00A60798"/>
    <w:rsid w:val="00A61C50"/>
    <w:rsid w:val="00A648F1"/>
    <w:rsid w:val="00A67167"/>
    <w:rsid w:val="00A7032C"/>
    <w:rsid w:val="00A72857"/>
    <w:rsid w:val="00A731B7"/>
    <w:rsid w:val="00A73714"/>
    <w:rsid w:val="00A75BD3"/>
    <w:rsid w:val="00A77290"/>
    <w:rsid w:val="00A802BA"/>
    <w:rsid w:val="00A81472"/>
    <w:rsid w:val="00A82D87"/>
    <w:rsid w:val="00A84C5A"/>
    <w:rsid w:val="00A873B2"/>
    <w:rsid w:val="00A877A8"/>
    <w:rsid w:val="00A9002F"/>
    <w:rsid w:val="00A935EB"/>
    <w:rsid w:val="00A93AE9"/>
    <w:rsid w:val="00AA1617"/>
    <w:rsid w:val="00AA2758"/>
    <w:rsid w:val="00AA327F"/>
    <w:rsid w:val="00AA33CB"/>
    <w:rsid w:val="00AA36D9"/>
    <w:rsid w:val="00AA515F"/>
    <w:rsid w:val="00AA6103"/>
    <w:rsid w:val="00AB202B"/>
    <w:rsid w:val="00AB2EED"/>
    <w:rsid w:val="00AB6545"/>
    <w:rsid w:val="00AC0827"/>
    <w:rsid w:val="00AC7244"/>
    <w:rsid w:val="00AD1432"/>
    <w:rsid w:val="00AE48D2"/>
    <w:rsid w:val="00AE616D"/>
    <w:rsid w:val="00AE71A1"/>
    <w:rsid w:val="00AF1719"/>
    <w:rsid w:val="00AF2A3F"/>
    <w:rsid w:val="00AF742C"/>
    <w:rsid w:val="00B009AF"/>
    <w:rsid w:val="00B00F1A"/>
    <w:rsid w:val="00B023D6"/>
    <w:rsid w:val="00B11973"/>
    <w:rsid w:val="00B11AA1"/>
    <w:rsid w:val="00B13337"/>
    <w:rsid w:val="00B13C6F"/>
    <w:rsid w:val="00B15054"/>
    <w:rsid w:val="00B15FE2"/>
    <w:rsid w:val="00B22D48"/>
    <w:rsid w:val="00B25A8E"/>
    <w:rsid w:val="00B26122"/>
    <w:rsid w:val="00B32A4E"/>
    <w:rsid w:val="00B4240B"/>
    <w:rsid w:val="00B43062"/>
    <w:rsid w:val="00B43FB7"/>
    <w:rsid w:val="00B448F8"/>
    <w:rsid w:val="00B46252"/>
    <w:rsid w:val="00B46AD2"/>
    <w:rsid w:val="00B502EB"/>
    <w:rsid w:val="00B53FA6"/>
    <w:rsid w:val="00B54DFB"/>
    <w:rsid w:val="00B54F07"/>
    <w:rsid w:val="00B6101F"/>
    <w:rsid w:val="00B629AC"/>
    <w:rsid w:val="00B6414D"/>
    <w:rsid w:val="00B72C32"/>
    <w:rsid w:val="00B7385A"/>
    <w:rsid w:val="00B744DC"/>
    <w:rsid w:val="00B76DB7"/>
    <w:rsid w:val="00B82274"/>
    <w:rsid w:val="00B846F7"/>
    <w:rsid w:val="00B84810"/>
    <w:rsid w:val="00B86071"/>
    <w:rsid w:val="00B94018"/>
    <w:rsid w:val="00B942F4"/>
    <w:rsid w:val="00B947AF"/>
    <w:rsid w:val="00BA4ACB"/>
    <w:rsid w:val="00BB013B"/>
    <w:rsid w:val="00BB06F4"/>
    <w:rsid w:val="00BB388B"/>
    <w:rsid w:val="00BB4CF5"/>
    <w:rsid w:val="00BB5294"/>
    <w:rsid w:val="00BB57C9"/>
    <w:rsid w:val="00BB5E5F"/>
    <w:rsid w:val="00BC0A5E"/>
    <w:rsid w:val="00BC26EF"/>
    <w:rsid w:val="00BC45AB"/>
    <w:rsid w:val="00BC7170"/>
    <w:rsid w:val="00BC76D0"/>
    <w:rsid w:val="00BD03D3"/>
    <w:rsid w:val="00BD0EDD"/>
    <w:rsid w:val="00BE5E01"/>
    <w:rsid w:val="00BE5E2E"/>
    <w:rsid w:val="00BF3F61"/>
    <w:rsid w:val="00BF5958"/>
    <w:rsid w:val="00BF74BD"/>
    <w:rsid w:val="00C01392"/>
    <w:rsid w:val="00C05A20"/>
    <w:rsid w:val="00C1620E"/>
    <w:rsid w:val="00C2358E"/>
    <w:rsid w:val="00C238AB"/>
    <w:rsid w:val="00C32E6D"/>
    <w:rsid w:val="00C3471A"/>
    <w:rsid w:val="00C44552"/>
    <w:rsid w:val="00C47B64"/>
    <w:rsid w:val="00C506C0"/>
    <w:rsid w:val="00C5104F"/>
    <w:rsid w:val="00C51DEF"/>
    <w:rsid w:val="00C52720"/>
    <w:rsid w:val="00C54C65"/>
    <w:rsid w:val="00C55048"/>
    <w:rsid w:val="00C5530B"/>
    <w:rsid w:val="00C62C1D"/>
    <w:rsid w:val="00C64291"/>
    <w:rsid w:val="00C644A6"/>
    <w:rsid w:val="00C64BB5"/>
    <w:rsid w:val="00C64D29"/>
    <w:rsid w:val="00C70F29"/>
    <w:rsid w:val="00C77E46"/>
    <w:rsid w:val="00C82C7A"/>
    <w:rsid w:val="00C84F97"/>
    <w:rsid w:val="00C90212"/>
    <w:rsid w:val="00C94727"/>
    <w:rsid w:val="00C959A1"/>
    <w:rsid w:val="00C96272"/>
    <w:rsid w:val="00C96781"/>
    <w:rsid w:val="00CA5B4B"/>
    <w:rsid w:val="00CC104A"/>
    <w:rsid w:val="00CC19B0"/>
    <w:rsid w:val="00CC3C34"/>
    <w:rsid w:val="00CC4F05"/>
    <w:rsid w:val="00CC61DB"/>
    <w:rsid w:val="00CE0CD1"/>
    <w:rsid w:val="00CE2017"/>
    <w:rsid w:val="00CE2568"/>
    <w:rsid w:val="00CE6024"/>
    <w:rsid w:val="00CE6897"/>
    <w:rsid w:val="00CF3348"/>
    <w:rsid w:val="00CF695F"/>
    <w:rsid w:val="00D01108"/>
    <w:rsid w:val="00D01380"/>
    <w:rsid w:val="00D0266B"/>
    <w:rsid w:val="00D02704"/>
    <w:rsid w:val="00D02856"/>
    <w:rsid w:val="00D02C66"/>
    <w:rsid w:val="00D034A8"/>
    <w:rsid w:val="00D03EC4"/>
    <w:rsid w:val="00D05075"/>
    <w:rsid w:val="00D11745"/>
    <w:rsid w:val="00D160A4"/>
    <w:rsid w:val="00D16EAB"/>
    <w:rsid w:val="00D265AA"/>
    <w:rsid w:val="00D27E0C"/>
    <w:rsid w:val="00D4229B"/>
    <w:rsid w:val="00D4321E"/>
    <w:rsid w:val="00D4551C"/>
    <w:rsid w:val="00D45A75"/>
    <w:rsid w:val="00D46E0C"/>
    <w:rsid w:val="00D5623E"/>
    <w:rsid w:val="00D60C69"/>
    <w:rsid w:val="00D61CB7"/>
    <w:rsid w:val="00D623A3"/>
    <w:rsid w:val="00D72269"/>
    <w:rsid w:val="00D75418"/>
    <w:rsid w:val="00D75965"/>
    <w:rsid w:val="00D81DA9"/>
    <w:rsid w:val="00D83FA0"/>
    <w:rsid w:val="00D84812"/>
    <w:rsid w:val="00D90175"/>
    <w:rsid w:val="00D9546D"/>
    <w:rsid w:val="00D95A89"/>
    <w:rsid w:val="00DA13FF"/>
    <w:rsid w:val="00DA1DF8"/>
    <w:rsid w:val="00DA5643"/>
    <w:rsid w:val="00DB1514"/>
    <w:rsid w:val="00DB31C5"/>
    <w:rsid w:val="00DB7CD1"/>
    <w:rsid w:val="00DC1B29"/>
    <w:rsid w:val="00DC6242"/>
    <w:rsid w:val="00DC799F"/>
    <w:rsid w:val="00DC7DE7"/>
    <w:rsid w:val="00DD0EEF"/>
    <w:rsid w:val="00DD7DA1"/>
    <w:rsid w:val="00DE1006"/>
    <w:rsid w:val="00DE1DC5"/>
    <w:rsid w:val="00DE4DCB"/>
    <w:rsid w:val="00DE66A5"/>
    <w:rsid w:val="00DF1776"/>
    <w:rsid w:val="00E00E77"/>
    <w:rsid w:val="00E0365C"/>
    <w:rsid w:val="00E036CF"/>
    <w:rsid w:val="00E06C68"/>
    <w:rsid w:val="00E13670"/>
    <w:rsid w:val="00E13F26"/>
    <w:rsid w:val="00E205B2"/>
    <w:rsid w:val="00E224E2"/>
    <w:rsid w:val="00E2302B"/>
    <w:rsid w:val="00E24671"/>
    <w:rsid w:val="00E26B00"/>
    <w:rsid w:val="00E273DA"/>
    <w:rsid w:val="00E34F4C"/>
    <w:rsid w:val="00E35652"/>
    <w:rsid w:val="00E35784"/>
    <w:rsid w:val="00E36CB2"/>
    <w:rsid w:val="00E36CDF"/>
    <w:rsid w:val="00E400C1"/>
    <w:rsid w:val="00E41A3F"/>
    <w:rsid w:val="00E47558"/>
    <w:rsid w:val="00E50B31"/>
    <w:rsid w:val="00E529B4"/>
    <w:rsid w:val="00E53970"/>
    <w:rsid w:val="00E56204"/>
    <w:rsid w:val="00E62C33"/>
    <w:rsid w:val="00E679D8"/>
    <w:rsid w:val="00E70726"/>
    <w:rsid w:val="00E72065"/>
    <w:rsid w:val="00E72FE5"/>
    <w:rsid w:val="00E737F5"/>
    <w:rsid w:val="00E75CF8"/>
    <w:rsid w:val="00E85236"/>
    <w:rsid w:val="00E85FB3"/>
    <w:rsid w:val="00E92ADD"/>
    <w:rsid w:val="00E95BDB"/>
    <w:rsid w:val="00E96472"/>
    <w:rsid w:val="00EA4CAC"/>
    <w:rsid w:val="00EA5F71"/>
    <w:rsid w:val="00EA610C"/>
    <w:rsid w:val="00EB01DD"/>
    <w:rsid w:val="00EB36CC"/>
    <w:rsid w:val="00EB72DE"/>
    <w:rsid w:val="00EC3D60"/>
    <w:rsid w:val="00EC4485"/>
    <w:rsid w:val="00EC45D5"/>
    <w:rsid w:val="00ED3009"/>
    <w:rsid w:val="00EE1A7E"/>
    <w:rsid w:val="00EE48DC"/>
    <w:rsid w:val="00EE4D60"/>
    <w:rsid w:val="00EE7F0C"/>
    <w:rsid w:val="00EF1296"/>
    <w:rsid w:val="00EF2F6C"/>
    <w:rsid w:val="00EF571F"/>
    <w:rsid w:val="00EF64AE"/>
    <w:rsid w:val="00EF739A"/>
    <w:rsid w:val="00EF7675"/>
    <w:rsid w:val="00F009D7"/>
    <w:rsid w:val="00F051E1"/>
    <w:rsid w:val="00F0542E"/>
    <w:rsid w:val="00F07989"/>
    <w:rsid w:val="00F07B5C"/>
    <w:rsid w:val="00F150A5"/>
    <w:rsid w:val="00F1580E"/>
    <w:rsid w:val="00F17765"/>
    <w:rsid w:val="00F21925"/>
    <w:rsid w:val="00F21D72"/>
    <w:rsid w:val="00F21FF0"/>
    <w:rsid w:val="00F2464A"/>
    <w:rsid w:val="00F26F7B"/>
    <w:rsid w:val="00F30FD0"/>
    <w:rsid w:val="00F32482"/>
    <w:rsid w:val="00F41B78"/>
    <w:rsid w:val="00F439F7"/>
    <w:rsid w:val="00F44214"/>
    <w:rsid w:val="00F44555"/>
    <w:rsid w:val="00F520AD"/>
    <w:rsid w:val="00F52E8C"/>
    <w:rsid w:val="00F554EE"/>
    <w:rsid w:val="00F571A8"/>
    <w:rsid w:val="00F5796F"/>
    <w:rsid w:val="00F57C59"/>
    <w:rsid w:val="00F60FBB"/>
    <w:rsid w:val="00F61A8F"/>
    <w:rsid w:val="00F61DC0"/>
    <w:rsid w:val="00F6337F"/>
    <w:rsid w:val="00F63E54"/>
    <w:rsid w:val="00F64163"/>
    <w:rsid w:val="00F75F11"/>
    <w:rsid w:val="00F801B2"/>
    <w:rsid w:val="00F923D6"/>
    <w:rsid w:val="00F943B2"/>
    <w:rsid w:val="00FA09D2"/>
    <w:rsid w:val="00FA1F83"/>
    <w:rsid w:val="00FA240F"/>
    <w:rsid w:val="00FA6224"/>
    <w:rsid w:val="00FA6997"/>
    <w:rsid w:val="00FA749A"/>
    <w:rsid w:val="00FA7BD9"/>
    <w:rsid w:val="00FB478C"/>
    <w:rsid w:val="00FC0499"/>
    <w:rsid w:val="00FC385C"/>
    <w:rsid w:val="00FC5A2A"/>
    <w:rsid w:val="00FC5A30"/>
    <w:rsid w:val="00FC79EB"/>
    <w:rsid w:val="00FD2041"/>
    <w:rsid w:val="00FD3263"/>
    <w:rsid w:val="00FD3BA5"/>
    <w:rsid w:val="00FD425F"/>
    <w:rsid w:val="00FD6F2A"/>
    <w:rsid w:val="00FE0BF6"/>
    <w:rsid w:val="00FE3D16"/>
    <w:rsid w:val="00FE6A50"/>
    <w:rsid w:val="00FF0F99"/>
    <w:rsid w:val="00FF2EBC"/>
    <w:rsid w:val="00FF3F3A"/>
    <w:rsid w:val="00FF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DF7064"/>
  <w15:chartTrackingRefBased/>
  <w15:docId w15:val="{6FFEC0A4-9493-47CE-ABCD-644DFEAEA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8F1AEB"/>
    <w:pPr>
      <w:tabs>
        <w:tab w:val="left" w:pos="3420"/>
      </w:tabs>
    </w:pPr>
    <w:rPr>
      <w:rFonts w:ascii="Arial" w:hAnsi="Arial" w:cs="Arial"/>
      <w:b/>
    </w:rPr>
  </w:style>
  <w:style w:type="paragraph" w:styleId="Heading5">
    <w:name w:val="heading 5"/>
    <w:basedOn w:val="Normal"/>
    <w:next w:val="Normal"/>
    <w:qFormat/>
    <w:rsid w:val="00375DB4"/>
    <w:pPr>
      <w:spacing w:before="240" w:after="60"/>
      <w:outlineLvl w:val="4"/>
    </w:pPr>
    <w:rPr>
      <w:b w:val="0"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53970"/>
    <w:pPr>
      <w:spacing w:before="240" w:after="60"/>
      <w:outlineLvl w:val="5"/>
    </w:pPr>
    <w:rPr>
      <w:b w:val="0"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539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hievement">
    <w:name w:val="Achievement"/>
    <w:basedOn w:val="BodyText"/>
    <w:rsid w:val="00E53970"/>
    <w:pPr>
      <w:numPr>
        <w:numId w:val="4"/>
      </w:numPr>
      <w:spacing w:after="0" w:line="360" w:lineRule="auto"/>
      <w:ind w:left="245" w:hanging="245"/>
    </w:pPr>
    <w:rPr>
      <w:rFonts w:ascii="Garamond" w:hAnsi="Garamond"/>
      <w:sz w:val="22"/>
    </w:rPr>
  </w:style>
  <w:style w:type="paragraph" w:customStyle="1" w:styleId="List1">
    <w:name w:val="List 1"/>
    <w:basedOn w:val="Achievement"/>
    <w:rsid w:val="00E53970"/>
  </w:style>
  <w:style w:type="paragraph" w:styleId="BodyText">
    <w:name w:val="Body Text"/>
    <w:basedOn w:val="Normal"/>
    <w:rsid w:val="00E53970"/>
    <w:pPr>
      <w:spacing w:after="120"/>
    </w:pPr>
  </w:style>
  <w:style w:type="paragraph" w:customStyle="1" w:styleId="SectionTitle">
    <w:name w:val="Section Title"/>
    <w:basedOn w:val="Normal"/>
    <w:next w:val="Objective"/>
    <w:rsid w:val="00E53970"/>
    <w:pPr>
      <w:pBdr>
        <w:bottom w:val="single" w:sz="6" w:space="1" w:color="808080"/>
      </w:pBdr>
      <w:spacing w:before="220" w:after="120" w:line="220" w:lineRule="atLeast"/>
    </w:pPr>
    <w:rPr>
      <w:rFonts w:ascii="Garamond" w:hAnsi="Garamond"/>
      <w:caps/>
      <w:spacing w:val="15"/>
    </w:rPr>
  </w:style>
  <w:style w:type="paragraph" w:customStyle="1" w:styleId="Objective">
    <w:name w:val="Objective"/>
    <w:basedOn w:val="Normal"/>
    <w:next w:val="BodyText"/>
    <w:rsid w:val="00E53970"/>
    <w:pPr>
      <w:spacing w:before="60" w:after="220" w:line="220" w:lineRule="atLeast"/>
    </w:pPr>
    <w:rPr>
      <w:rFonts w:ascii="Garamond" w:hAnsi="Garamond"/>
      <w:sz w:val="22"/>
    </w:rPr>
  </w:style>
  <w:style w:type="character" w:styleId="Hyperlink">
    <w:name w:val="Hyperlink"/>
    <w:rsid w:val="00E53970"/>
    <w:rPr>
      <w:color w:val="0000FF"/>
      <w:u w:val="single"/>
    </w:rPr>
  </w:style>
  <w:style w:type="paragraph" w:customStyle="1" w:styleId="DocumentTitle">
    <w:name w:val="Document Title"/>
    <w:basedOn w:val="Normal"/>
    <w:rsid w:val="0020603A"/>
    <w:pPr>
      <w:widowControl w:val="0"/>
      <w:autoSpaceDE w:val="0"/>
      <w:autoSpaceDN w:val="0"/>
      <w:spacing w:before="360" w:after="240"/>
      <w:jc w:val="center"/>
    </w:pPr>
    <w:rPr>
      <w:b w:val="0"/>
      <w:bCs/>
      <w:caps/>
      <w:color w:val="000066"/>
      <w:sz w:val="32"/>
      <w:szCs w:val="48"/>
    </w:rPr>
  </w:style>
  <w:style w:type="paragraph" w:customStyle="1" w:styleId="ProjectTitle">
    <w:name w:val="Project Title"/>
    <w:basedOn w:val="Normal"/>
    <w:next w:val="Normal"/>
    <w:rsid w:val="00E53970"/>
    <w:pPr>
      <w:widowControl w:val="0"/>
      <w:autoSpaceDE w:val="0"/>
      <w:autoSpaceDN w:val="0"/>
      <w:spacing w:before="240" w:after="120" w:line="288" w:lineRule="auto"/>
      <w:jc w:val="center"/>
    </w:pPr>
    <w:rPr>
      <w:b w:val="0"/>
      <w:bCs/>
      <w:caps/>
      <w:color w:val="000066"/>
      <w:sz w:val="36"/>
      <w:szCs w:val="36"/>
    </w:rPr>
  </w:style>
  <w:style w:type="paragraph" w:customStyle="1" w:styleId="Style1">
    <w:name w:val="Style1"/>
    <w:basedOn w:val="Heading6"/>
    <w:rsid w:val="00E53970"/>
    <w:pPr>
      <w:keepNext/>
      <w:overflowPunct w:val="0"/>
      <w:autoSpaceDE w:val="0"/>
      <w:autoSpaceDN w:val="0"/>
      <w:adjustRightInd w:val="0"/>
      <w:spacing w:before="0" w:after="0"/>
      <w:textAlignment w:val="baseline"/>
      <w:outlineLvl w:val="9"/>
    </w:pPr>
    <w:rPr>
      <w:b/>
      <w:bCs w:val="0"/>
      <w:smallCaps/>
      <w:color w:val="000000"/>
      <w:sz w:val="24"/>
      <w:szCs w:val="20"/>
    </w:rPr>
  </w:style>
  <w:style w:type="paragraph" w:styleId="Header">
    <w:name w:val="header"/>
    <w:basedOn w:val="Normal"/>
    <w:autoRedefine/>
    <w:rsid w:val="00B00F1A"/>
    <w:pPr>
      <w:tabs>
        <w:tab w:val="clear" w:pos="3420"/>
        <w:tab w:val="right" w:pos="10800"/>
      </w:tabs>
    </w:pPr>
    <w:rPr>
      <w:sz w:val="18"/>
    </w:rPr>
  </w:style>
  <w:style w:type="paragraph" w:styleId="Footer">
    <w:name w:val="footer"/>
    <w:basedOn w:val="Normal"/>
    <w:autoRedefine/>
    <w:rsid w:val="003F6C2B"/>
    <w:pPr>
      <w:tabs>
        <w:tab w:val="clear" w:pos="3420"/>
        <w:tab w:val="right" w:pos="10800"/>
      </w:tabs>
      <w:ind w:right="360"/>
    </w:pPr>
  </w:style>
  <w:style w:type="character" w:styleId="PageNumber">
    <w:name w:val="page number"/>
    <w:basedOn w:val="DefaultParagraphFont"/>
    <w:rsid w:val="00AE48D2"/>
  </w:style>
  <w:style w:type="paragraph" w:customStyle="1" w:styleId="listLevel02">
    <w:name w:val="listLevel02"/>
    <w:basedOn w:val="Normal"/>
    <w:rsid w:val="002E0A45"/>
    <w:pPr>
      <w:numPr>
        <w:numId w:val="8"/>
      </w:numPr>
      <w:jc w:val="both"/>
    </w:pPr>
    <w:rPr>
      <w:rFonts w:ascii="Garamond" w:hAnsi="Garamond"/>
      <w:sz w:val="22"/>
    </w:rPr>
  </w:style>
  <w:style w:type="paragraph" w:customStyle="1" w:styleId="Name">
    <w:name w:val="Name"/>
    <w:basedOn w:val="Normal"/>
    <w:autoRedefine/>
    <w:rsid w:val="0020603A"/>
    <w:pPr>
      <w:spacing w:before="120"/>
      <w:jc w:val="center"/>
    </w:pPr>
    <w:rPr>
      <w:rFonts w:ascii="Garamond" w:hAnsi="Garamond"/>
      <w:bCs/>
      <w:iCs/>
      <w:color w:val="000080"/>
      <w:sz w:val="48"/>
    </w:rPr>
  </w:style>
  <w:style w:type="paragraph" w:customStyle="1" w:styleId="TableHeader">
    <w:name w:val="Table Header"/>
    <w:basedOn w:val="Normal"/>
    <w:autoRedefine/>
    <w:rsid w:val="00E036CF"/>
    <w:pPr>
      <w:spacing w:line="240" w:lineRule="atLeast"/>
    </w:pPr>
    <w:rPr>
      <w:rFonts w:ascii="Calibri" w:eastAsia="Calibri" w:hAnsi="Calibri" w:cs="Calibri"/>
      <w:sz w:val="22"/>
      <w:szCs w:val="24"/>
    </w:rPr>
  </w:style>
  <w:style w:type="paragraph" w:customStyle="1" w:styleId="TableText">
    <w:name w:val="Table Text"/>
    <w:basedOn w:val="Normal"/>
    <w:autoRedefine/>
    <w:rsid w:val="00E62C33"/>
    <w:pPr>
      <w:spacing w:line="360" w:lineRule="auto"/>
    </w:pPr>
    <w:rPr>
      <w:sz w:val="16"/>
      <w:szCs w:val="16"/>
    </w:rPr>
  </w:style>
  <w:style w:type="paragraph" w:customStyle="1" w:styleId="TableText1">
    <w:name w:val="Table Text 1"/>
    <w:basedOn w:val="Normal"/>
    <w:link w:val="TableText1Char"/>
    <w:autoRedefine/>
    <w:rsid w:val="00BB5294"/>
    <w:pPr>
      <w:spacing w:line="240" w:lineRule="atLeast"/>
      <w:jc w:val="both"/>
    </w:pPr>
    <w:rPr>
      <w:sz w:val="16"/>
      <w:szCs w:val="16"/>
    </w:rPr>
  </w:style>
  <w:style w:type="paragraph" w:customStyle="1" w:styleId="NoteText">
    <w:name w:val="Note Text"/>
    <w:basedOn w:val="Normal"/>
    <w:autoRedefine/>
    <w:rsid w:val="00B43FB7"/>
    <w:pPr>
      <w:spacing w:line="240" w:lineRule="atLeast"/>
    </w:pPr>
    <w:rPr>
      <w:b w:val="0"/>
      <w:i/>
      <w:color w:val="666699"/>
      <w:sz w:val="16"/>
      <w:szCs w:val="16"/>
    </w:rPr>
  </w:style>
  <w:style w:type="paragraph" w:customStyle="1" w:styleId="SkillItem">
    <w:name w:val="Skill Item"/>
    <w:basedOn w:val="Normal"/>
    <w:autoRedefine/>
    <w:rsid w:val="00C5530B"/>
    <w:rPr>
      <w:b w:val="0"/>
      <w:i/>
      <w:sz w:val="16"/>
      <w:szCs w:val="16"/>
    </w:rPr>
  </w:style>
  <w:style w:type="paragraph" w:customStyle="1" w:styleId="DuLieuBang">
    <w:name w:val="DuLieuBang"/>
    <w:basedOn w:val="Normal"/>
    <w:rsid w:val="00051EF2"/>
    <w:pPr>
      <w:tabs>
        <w:tab w:val="clear" w:pos="3420"/>
      </w:tabs>
      <w:spacing w:before="60" w:after="60"/>
      <w:ind w:left="113"/>
      <w:jc w:val="both"/>
    </w:pPr>
    <w:rPr>
      <w:rFonts w:ascii="Times New Roman" w:hAnsi="Times New Roman"/>
      <w:sz w:val="26"/>
    </w:rPr>
  </w:style>
  <w:style w:type="paragraph" w:customStyle="1" w:styleId="Centered">
    <w:name w:val="Centered"/>
    <w:basedOn w:val="TableText"/>
    <w:rsid w:val="00951658"/>
    <w:pPr>
      <w:jc w:val="center"/>
    </w:pPr>
  </w:style>
  <w:style w:type="paragraph" w:customStyle="1" w:styleId="StyleTableHeader12pt">
    <w:name w:val="Style Table Header + 12 pt"/>
    <w:basedOn w:val="TableHeader"/>
    <w:autoRedefine/>
    <w:rsid w:val="00697B48"/>
  </w:style>
  <w:style w:type="character" w:styleId="FollowedHyperlink">
    <w:name w:val="FollowedHyperlink"/>
    <w:rsid w:val="002F49E8"/>
    <w:rPr>
      <w:color w:val="800080"/>
      <w:u w:val="single"/>
    </w:rPr>
  </w:style>
  <w:style w:type="paragraph" w:styleId="ListBullet">
    <w:name w:val="List Bullet"/>
    <w:basedOn w:val="Normal"/>
    <w:rsid w:val="00FA09D2"/>
    <w:pPr>
      <w:numPr>
        <w:numId w:val="13"/>
      </w:numPr>
    </w:pPr>
  </w:style>
  <w:style w:type="character" w:customStyle="1" w:styleId="TableText1Char">
    <w:name w:val="Table Text 1 Char"/>
    <w:link w:val="TableText1"/>
    <w:rsid w:val="00BB5294"/>
    <w:rPr>
      <w:rFonts w:ascii="Arial" w:hAnsi="Arial" w:cs="Arial"/>
      <w:sz w:val="16"/>
      <w:szCs w:val="16"/>
      <w:lang w:val="en-US" w:eastAsia="en-US" w:bidi="ar-SA"/>
    </w:rPr>
  </w:style>
  <w:style w:type="paragraph" w:styleId="NormalWeb">
    <w:name w:val="Normal (Web)"/>
    <w:basedOn w:val="Normal"/>
    <w:rsid w:val="00A2321B"/>
    <w:pPr>
      <w:tabs>
        <w:tab w:val="clear" w:pos="3420"/>
      </w:tabs>
      <w:spacing w:before="100" w:beforeAutospacing="1" w:after="100" w:afterAutospacing="1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rsid w:val="002534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5341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7706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B5C"/>
    <w:pPr>
      <w:tabs>
        <w:tab w:val="clear" w:pos="34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B5C"/>
    <w:rPr>
      <w:rFonts w:ascii="Courier New" w:eastAsia="Times New Roman" w:hAnsi="Courier New" w:cs="Courier New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90AF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F1B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mcaobui26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uydn\My%20Documents\mail\VSII%20Template%20CV%20memb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B2E808-1852-4F59-9104-9308FFC51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VSII Template CV member.dot</Template>
  <TotalTime>24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VSII</Company>
  <LinksUpToDate>false</LinksUpToDate>
  <CharactersWithSpaces>2153</CharactersWithSpaces>
  <SharedDoc>false</SharedDoc>
  <HLinks>
    <vt:vector size="12" baseType="variant">
      <vt:variant>
        <vt:i4>5111865</vt:i4>
      </vt:variant>
      <vt:variant>
        <vt:i4>3</vt:i4>
      </vt:variant>
      <vt:variant>
        <vt:i4>0</vt:i4>
      </vt:variant>
      <vt:variant>
        <vt:i4>5</vt:i4>
      </vt:variant>
      <vt:variant>
        <vt:lpwstr>mailto:le.xuan.hai@vsi-international.com</vt:lpwstr>
      </vt:variant>
      <vt:variant>
        <vt:lpwstr/>
      </vt:variant>
      <vt:variant>
        <vt:i4>4784191</vt:i4>
      </vt:variant>
      <vt:variant>
        <vt:i4>0</vt:i4>
      </vt:variant>
      <vt:variant>
        <vt:i4>0</vt:i4>
      </vt:variant>
      <vt:variant>
        <vt:i4>5</vt:i4>
      </vt:variant>
      <vt:variant>
        <vt:lpwstr>mailto:do.ngoc.huy@vsi-international.com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huydn</dc:creator>
  <cp:keywords/>
  <cp:lastModifiedBy>Lam Bui Cao</cp:lastModifiedBy>
  <cp:revision>5</cp:revision>
  <cp:lastPrinted>2017-08-04T08:25:00Z</cp:lastPrinted>
  <dcterms:created xsi:type="dcterms:W3CDTF">2023-09-15T04:09:00Z</dcterms:created>
  <dcterms:modified xsi:type="dcterms:W3CDTF">2024-01-02T10:17:00Z</dcterms:modified>
</cp:coreProperties>
</file>